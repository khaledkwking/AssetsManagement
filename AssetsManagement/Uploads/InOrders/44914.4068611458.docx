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1" w:type="pct"/>
        <w:tblInd w:w="-284" w:type="dxa"/>
        <w:tblLayout w:type="fixed"/>
        <w:tblCellMar>
          <w:left w:w="0" w:type="dxa"/>
          <w:right w:w="0" w:type="dxa"/>
        </w:tblCellMar>
        <w:tblLook w:val="04A0" w:firstRow="1" w:lastRow="0" w:firstColumn="1" w:lastColumn="0" w:noHBand="0" w:noVBand="1"/>
      </w:tblPr>
      <w:tblGrid>
        <w:gridCol w:w="3097"/>
        <w:gridCol w:w="447"/>
        <w:gridCol w:w="284"/>
        <w:gridCol w:w="7937"/>
      </w:tblGrid>
      <w:tr w:rsidR="003C4F05" w:rsidRPr="00EC0F79" w14:paraId="6DE77312" w14:textId="77777777" w:rsidTr="008A3298">
        <w:trPr>
          <w:trHeight w:val="4787"/>
        </w:trPr>
        <w:tc>
          <w:tcPr>
            <w:tcW w:w="3544" w:type="dxa"/>
            <w:gridSpan w:val="2"/>
          </w:tcPr>
          <w:p w14:paraId="309BEE75" w14:textId="02782BDF" w:rsidR="003C4F05" w:rsidRPr="001E2F63" w:rsidRDefault="003C4F05" w:rsidP="009E6D7E">
            <w:pPr>
              <w:rPr>
                <w:rFonts w:asciiTheme="majorHAnsi" w:eastAsiaTheme="majorEastAsia" w:hAnsiTheme="majorHAnsi" w:cstheme="majorBidi"/>
                <w:iCs/>
                <w:caps/>
                <w:color w:val="FFFFFF" w:themeColor="background1"/>
                <w:sz w:val="28"/>
                <w:szCs w:val="28"/>
                <w:u w:val="single"/>
              </w:rPr>
            </w:pPr>
            <w:r w:rsidRPr="001E2F63">
              <w:rPr>
                <w:rFonts w:asciiTheme="majorHAnsi" w:eastAsiaTheme="majorEastAsia" w:hAnsiTheme="majorHAnsi" w:cstheme="majorBidi"/>
                <w:iCs/>
                <w:caps/>
                <w:noProof/>
                <w:color w:val="FFFFFF" w:themeColor="background1"/>
                <w:sz w:val="28"/>
                <w:szCs w:val="28"/>
                <w:u w:val="single"/>
              </w:rPr>
              <mc:AlternateContent>
                <mc:Choice Requires="wpg">
                  <w:drawing>
                    <wp:anchor distT="0" distB="0" distL="114300" distR="114300" simplePos="0" relativeHeight="251745280" behindDoc="1" locked="0" layoutInCell="1" allowOverlap="1" wp14:anchorId="17250A05" wp14:editId="1DC9A437">
                      <wp:simplePos x="0" y="0"/>
                      <wp:positionH relativeFrom="page">
                        <wp:posOffset>-293370</wp:posOffset>
                      </wp:positionH>
                      <wp:positionV relativeFrom="margin">
                        <wp:posOffset>-1207770</wp:posOffset>
                      </wp:positionV>
                      <wp:extent cx="2600325" cy="13221970"/>
                      <wp:effectExtent l="0" t="0" r="9525"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00325"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339872" id="Group 94" o:spid="_x0000_s1026" alt="&quot;&quot;" style="position:absolute;left:0;text-align:left;margin-left:-23.1pt;margin-top:-95.1pt;width:204.75pt;height:1041.1pt;z-index:-251571200;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r w:rsidR="009E6D7E" w:rsidRPr="001E2F63">
              <w:rPr>
                <w:rFonts w:asciiTheme="majorHAnsi" w:eastAsiaTheme="majorEastAsia" w:hAnsiTheme="majorHAnsi" w:cstheme="majorBidi"/>
                <w:iCs/>
                <w:caps/>
                <w:color w:val="FFFFFF" w:themeColor="background1"/>
                <w:sz w:val="28"/>
                <w:szCs w:val="28"/>
                <w:u w:val="single"/>
              </w:rPr>
              <w:t>Personal Information</w:t>
            </w:r>
          </w:p>
          <w:p w14:paraId="2AF48AA8" w14:textId="77777777" w:rsidR="009E6D7E" w:rsidRPr="005760F1" w:rsidRDefault="009E6D7E" w:rsidP="009E6D7E">
            <w:pPr>
              <w:rPr>
                <w:sz w:val="4"/>
                <w:szCs w:val="4"/>
              </w:rPr>
            </w:pPr>
          </w:p>
          <w:p w14:paraId="122273A9" w14:textId="43FBECBD" w:rsidR="003C4F05" w:rsidRDefault="009E6D7E" w:rsidP="00F57E34">
            <w:pPr>
              <w:pStyle w:val="AboutMe"/>
              <w:ind w:left="284"/>
              <w:jc w:val="left"/>
            </w:pPr>
            <w:r w:rsidRPr="00E2579B">
              <w:rPr>
                <w:b/>
                <w:bCs/>
                <w:i/>
                <w:iCs/>
              </w:rPr>
              <w:t xml:space="preserve">Date of </w:t>
            </w:r>
            <w:r w:rsidR="00B5233A" w:rsidRPr="00E2579B">
              <w:rPr>
                <w:b/>
                <w:bCs/>
                <w:i/>
                <w:iCs/>
              </w:rPr>
              <w:t>birth</w:t>
            </w:r>
            <w:r w:rsidR="00B5233A">
              <w:t>:</w:t>
            </w:r>
            <w:r>
              <w:t xml:space="preserve"> 15/8/1975</w:t>
            </w:r>
          </w:p>
          <w:p w14:paraId="0DA41781" w14:textId="7C3589A4" w:rsidR="009E6D7E" w:rsidRDefault="00B5233A" w:rsidP="00F57E34">
            <w:pPr>
              <w:pStyle w:val="AboutMe"/>
              <w:ind w:left="284"/>
              <w:jc w:val="left"/>
            </w:pPr>
            <w:r w:rsidRPr="00E2579B">
              <w:rPr>
                <w:b/>
                <w:bCs/>
                <w:i/>
                <w:iCs/>
              </w:rPr>
              <w:t>Gender</w:t>
            </w:r>
            <w:r>
              <w:t>:</w:t>
            </w:r>
            <w:r w:rsidR="009E6D7E">
              <w:t xml:space="preserve"> Male</w:t>
            </w:r>
          </w:p>
          <w:p w14:paraId="1D09316B" w14:textId="42BB175A" w:rsidR="009E6D7E" w:rsidRDefault="00B5233A" w:rsidP="00F57E34">
            <w:pPr>
              <w:pStyle w:val="AboutMe"/>
              <w:ind w:left="284"/>
              <w:jc w:val="left"/>
            </w:pPr>
            <w:r w:rsidRPr="00E2579B">
              <w:rPr>
                <w:b/>
                <w:bCs/>
                <w:i/>
                <w:iCs/>
              </w:rPr>
              <w:t>Nationality</w:t>
            </w:r>
            <w:r>
              <w:t>:</w:t>
            </w:r>
            <w:r w:rsidR="009E6D7E">
              <w:t xml:space="preserve"> Egyptian</w:t>
            </w:r>
          </w:p>
          <w:p w14:paraId="4851C53B" w14:textId="46345D3B" w:rsidR="009E6D7E" w:rsidRPr="009E6D7E" w:rsidRDefault="009E6D7E" w:rsidP="00F57E34">
            <w:pPr>
              <w:pStyle w:val="AboutMe"/>
              <w:ind w:left="284"/>
              <w:jc w:val="left"/>
            </w:pPr>
            <w:r w:rsidRPr="00E2579B">
              <w:rPr>
                <w:b/>
                <w:bCs/>
                <w:i/>
                <w:iCs/>
              </w:rPr>
              <w:t>Marital Status</w:t>
            </w:r>
            <w:r>
              <w:t xml:space="preserve">: Married  </w:t>
            </w:r>
          </w:p>
        </w:tc>
        <w:tc>
          <w:tcPr>
            <w:tcW w:w="284" w:type="dxa"/>
          </w:tcPr>
          <w:p w14:paraId="040834A4" w14:textId="13FC9C8B" w:rsidR="003C4F05" w:rsidRDefault="003C4F05" w:rsidP="004A28EA"/>
        </w:tc>
        <w:tc>
          <w:tcPr>
            <w:tcW w:w="7938" w:type="dxa"/>
            <w:vMerge w:val="restart"/>
          </w:tcPr>
          <w:p w14:paraId="49D820A3" w14:textId="4708691F" w:rsidR="003C4F05" w:rsidRPr="00942E15" w:rsidRDefault="003C4F05" w:rsidP="002E7306">
            <w:pPr>
              <w:pStyle w:val="Title"/>
              <w:rPr>
                <w:sz w:val="68"/>
                <w:szCs w:val="68"/>
                <w:lang w:val="it-IT"/>
              </w:rPr>
            </w:pPr>
            <w:r w:rsidRPr="00942E15">
              <w:rPr>
                <w:sz w:val="68"/>
                <w:szCs w:val="68"/>
              </w:rPr>
              <w:t>Khaled Abdelradi</w:t>
            </w:r>
          </w:p>
          <w:p w14:paraId="0368FBBD" w14:textId="59CA84AC" w:rsidR="003C4F05" w:rsidRPr="00942E15" w:rsidRDefault="003C4F05" w:rsidP="002E7306">
            <w:pPr>
              <w:pStyle w:val="Subtitle"/>
              <w:rPr>
                <w:sz w:val="36"/>
                <w:szCs w:val="36"/>
              </w:rPr>
            </w:pPr>
            <w:r w:rsidRPr="00942E15">
              <w:rPr>
                <w:sz w:val="36"/>
                <w:szCs w:val="36"/>
              </w:rPr>
              <w:t xml:space="preserve">Software </w:t>
            </w:r>
            <w:r w:rsidR="00BA512B" w:rsidRPr="00BA512B">
              <w:rPr>
                <w:sz w:val="36"/>
                <w:szCs w:val="36"/>
              </w:rPr>
              <w:t xml:space="preserve">DEVELOPMENT </w:t>
            </w:r>
            <w:r w:rsidRPr="00942E15">
              <w:rPr>
                <w:sz w:val="36"/>
                <w:szCs w:val="36"/>
              </w:rPr>
              <w:t>specialist</w:t>
            </w:r>
          </w:p>
          <w:p w14:paraId="62DC2169" w14:textId="7FA7C98A" w:rsidR="00EE19EB" w:rsidRPr="00EE19EB" w:rsidRDefault="00EE19EB" w:rsidP="00EE19EB">
            <w:pPr>
              <w:ind w:left="248" w:hanging="248"/>
              <w:rPr>
                <w:rFonts w:cstheme="minorHAnsi"/>
                <w:i/>
                <w:iCs/>
                <w:color w:val="B12FAD" w:themeColor="accent6" w:themeShade="80"/>
                <w:szCs w:val="20"/>
              </w:rPr>
            </w:pPr>
            <w:r w:rsidRPr="00EE19EB">
              <w:rPr>
                <w:rFonts w:cstheme="minorHAnsi"/>
                <w:i/>
                <w:iCs/>
                <w:color w:val="B12FAD" w:themeColor="accent6" w:themeShade="80"/>
                <w:szCs w:val="20"/>
              </w:rPr>
              <w:t xml:space="preserve">MBA, </w:t>
            </w:r>
            <w:r w:rsidR="006400B7" w:rsidRPr="00EE19EB">
              <w:rPr>
                <w:rFonts w:cstheme="minorHAnsi"/>
                <w:i/>
                <w:iCs/>
                <w:color w:val="B12FAD" w:themeColor="accent6" w:themeShade="80"/>
                <w:szCs w:val="20"/>
              </w:rPr>
              <w:t>PMP,</w:t>
            </w:r>
            <w:r w:rsidR="006400B7">
              <w:rPr>
                <w:rFonts w:cstheme="minorHAnsi"/>
                <w:i/>
                <w:iCs/>
                <w:color w:val="B12FAD" w:themeColor="accent6" w:themeShade="80"/>
                <w:szCs w:val="20"/>
              </w:rPr>
              <w:t xml:space="preserve"> </w:t>
            </w:r>
            <w:r w:rsidR="000858BF">
              <w:rPr>
                <w:rFonts w:cstheme="minorHAnsi"/>
                <w:i/>
                <w:iCs/>
                <w:color w:val="B12FAD" w:themeColor="accent6" w:themeShade="80"/>
                <w:szCs w:val="20"/>
              </w:rPr>
              <w:t xml:space="preserve">Agile </w:t>
            </w:r>
            <w:r w:rsidR="006400B7">
              <w:rPr>
                <w:rFonts w:cstheme="minorHAnsi"/>
                <w:i/>
                <w:iCs/>
                <w:color w:val="B12FAD" w:themeColor="accent6" w:themeShade="80"/>
                <w:szCs w:val="20"/>
              </w:rPr>
              <w:t>SM</w:t>
            </w:r>
            <w:r w:rsidR="00CD6F38">
              <w:rPr>
                <w:rFonts w:cstheme="minorHAnsi"/>
                <w:i/>
                <w:iCs/>
                <w:color w:val="B12FAD" w:themeColor="accent6" w:themeShade="80"/>
                <w:szCs w:val="20"/>
              </w:rPr>
              <w:t>,</w:t>
            </w:r>
            <w:r w:rsidRPr="00EE19EB">
              <w:rPr>
                <w:rFonts w:cstheme="minorHAnsi"/>
                <w:i/>
                <w:iCs/>
                <w:color w:val="B12FAD" w:themeColor="accent6" w:themeShade="80"/>
                <w:szCs w:val="20"/>
              </w:rPr>
              <w:t xml:space="preserve"> ITIL, MCPS, MCSA, MCSE, MCAD</w:t>
            </w:r>
          </w:p>
          <w:p w14:paraId="6D8E3210" w14:textId="32B217B9" w:rsidR="003C4F05" w:rsidRPr="00906B25" w:rsidRDefault="003C4F05" w:rsidP="00833F89">
            <w:pPr>
              <w:pStyle w:val="Heading1"/>
              <w:spacing w:before="280" w:after="100"/>
              <w:rPr>
                <w:sz w:val="38"/>
                <w:szCs w:val="38"/>
                <w:u w:val="single"/>
              </w:rPr>
            </w:pPr>
            <w:r w:rsidRPr="00906B25">
              <w:rPr>
                <w:sz w:val="38"/>
                <w:szCs w:val="38"/>
                <w:u w:val="single"/>
              </w:rPr>
              <w:t>CAREER OBJECTIVE</w:t>
            </w:r>
          </w:p>
          <w:p w14:paraId="032376B1" w14:textId="3BE0C23E" w:rsidR="003C4F05" w:rsidRPr="002319EB" w:rsidRDefault="003C4F05" w:rsidP="002319EB">
            <w:pPr>
              <w:jc w:val="both"/>
              <w:rPr>
                <w:color w:val="auto"/>
                <w:sz w:val="22"/>
                <w:szCs w:val="22"/>
                <w:lang w:val="it-IT"/>
              </w:rPr>
            </w:pPr>
            <w:r w:rsidRPr="002319EB">
              <w:rPr>
                <w:color w:val="auto"/>
                <w:sz w:val="22"/>
                <w:szCs w:val="22"/>
              </w:rPr>
              <w:t>An experienced specialist in software development and management Industry with an experience of +1</w:t>
            </w:r>
            <w:r w:rsidR="00954D1F">
              <w:rPr>
                <w:color w:val="auto"/>
                <w:sz w:val="22"/>
                <w:szCs w:val="22"/>
              </w:rPr>
              <w:t>8</w:t>
            </w:r>
            <w:r w:rsidRPr="002319EB">
              <w:rPr>
                <w:color w:val="auto"/>
                <w:sz w:val="22"/>
                <w:szCs w:val="22"/>
              </w:rPr>
              <w:t xml:space="preserve"> years. I have the good all-around ability to juggle multiple projects and meet deadlines whilst at the same time comprehending complex processes. I come from a technical </w:t>
            </w:r>
            <w:r w:rsidR="00B5233A" w:rsidRPr="002319EB">
              <w:rPr>
                <w:color w:val="auto"/>
                <w:sz w:val="22"/>
                <w:szCs w:val="22"/>
              </w:rPr>
              <w:t>background,</w:t>
            </w:r>
            <w:r w:rsidRPr="002319EB">
              <w:rPr>
                <w:color w:val="auto"/>
                <w:sz w:val="22"/>
                <w:szCs w:val="22"/>
              </w:rPr>
              <w:t xml:space="preserve"> and I will be able to break down barriers and provide highly credible leadership to development teams. I have strong technical experience in software business operations and integration projects at multi geographical locations. I am seeking a challenging senior software engineer, analyst, team leader, architect, or project manager position in an esteemed organization to contribute accrued techno expertise in achievement of mutual objectives. My target to work to the best of my abilities and skills in an environment, which provides me job satisfaction along with an opportunity for growth, teamwork, and career advancement.</w:t>
            </w:r>
          </w:p>
          <w:p w14:paraId="028D26EB" w14:textId="16C25C0F" w:rsidR="003C4F05" w:rsidRPr="00396A14" w:rsidRDefault="00000000" w:rsidP="00152539">
            <w:pPr>
              <w:pStyle w:val="Heading1"/>
              <w:spacing w:before="300"/>
              <w:rPr>
                <w:b/>
                <w:bCs/>
              </w:rPr>
            </w:pPr>
            <w:sdt>
              <w:sdtPr>
                <w:rPr>
                  <w:sz w:val="38"/>
                  <w:szCs w:val="38"/>
                </w:rPr>
                <w:id w:val="1001553383"/>
                <w:placeholder>
                  <w:docPart w:val="2D292FF709A14F09B7AB5F4DCD55B73D"/>
                </w:placeholder>
                <w:temporary/>
                <w:showingPlcHdr/>
                <w15:appearance w15:val="hidden"/>
              </w:sdtPr>
              <w:sdtEndPr>
                <w:rPr>
                  <w:b/>
                  <w:bCs/>
                  <w:sz w:val="40"/>
                  <w:szCs w:val="32"/>
                </w:rPr>
              </w:sdtEndPr>
              <w:sdtContent>
                <w:r w:rsidR="003C4F05" w:rsidRPr="00906B25">
                  <w:rPr>
                    <w:sz w:val="38"/>
                    <w:szCs w:val="38"/>
                    <w:u w:val="single"/>
                  </w:rPr>
                  <w:t>WORK EXPERIENCE</w:t>
                </w:r>
              </w:sdtContent>
            </w:sdt>
          </w:p>
          <w:p w14:paraId="003C0F42" w14:textId="77777777" w:rsidR="00F17458" w:rsidRPr="00F17458" w:rsidRDefault="00F17458" w:rsidP="00F17458">
            <w:pPr>
              <w:rPr>
                <w:rFonts w:asciiTheme="majorHAnsi" w:eastAsiaTheme="majorEastAsia" w:hAnsiTheme="majorHAnsi" w:cstheme="majorBidi"/>
                <w:b/>
                <w:bCs/>
                <w:i/>
                <w:iCs/>
                <w:caps/>
                <w:color w:val="auto"/>
                <w:sz w:val="28"/>
                <w:szCs w:val="28"/>
              </w:rPr>
            </w:pPr>
            <w:r w:rsidRPr="00F17458">
              <w:rPr>
                <w:rFonts w:asciiTheme="majorHAnsi" w:eastAsiaTheme="majorEastAsia" w:hAnsiTheme="majorHAnsi" w:cstheme="majorBidi"/>
                <w:b/>
                <w:bCs/>
                <w:i/>
                <w:iCs/>
                <w:caps/>
                <w:color w:val="auto"/>
                <w:sz w:val="28"/>
                <w:szCs w:val="28"/>
              </w:rPr>
              <w:t>Software specialist and project manager</w:t>
            </w:r>
          </w:p>
          <w:p w14:paraId="65E7D756" w14:textId="57335355" w:rsidR="003C4F05" w:rsidRPr="00C9549A" w:rsidRDefault="003C4F05" w:rsidP="00A0415A">
            <w:pPr>
              <w:rPr>
                <w:rFonts w:cstheme="minorHAnsi"/>
                <w:b/>
                <w:i/>
                <w:iCs/>
                <w:caps/>
                <w:color w:val="002060"/>
              </w:rPr>
            </w:pPr>
            <w:r w:rsidRPr="00C9549A">
              <w:rPr>
                <w:rFonts w:cstheme="minorHAnsi"/>
                <w:b/>
                <w:i/>
                <w:iCs/>
                <w:caps/>
                <w:color w:val="002060"/>
              </w:rPr>
              <w:t>Futuretec</w:t>
            </w:r>
          </w:p>
          <w:p w14:paraId="2532C809" w14:textId="10E5FF53" w:rsidR="003C4F05" w:rsidRPr="00C9549A" w:rsidRDefault="003C4F05" w:rsidP="00A0415A">
            <w:pPr>
              <w:pStyle w:val="Heading3"/>
              <w:rPr>
                <w:b/>
                <w:bCs/>
                <w:iCs/>
                <w:caps/>
                <w:color w:val="8A2387" w:themeColor="accent1"/>
              </w:rPr>
            </w:pPr>
            <w:r w:rsidRPr="00C9549A">
              <w:rPr>
                <w:b/>
                <w:bCs/>
                <w:iCs/>
                <w:caps/>
                <w:color w:val="8A2387" w:themeColor="accent1"/>
              </w:rPr>
              <w:t>(MAR 2020 - PRESENT)</w:t>
            </w:r>
          </w:p>
          <w:p w14:paraId="0E03E9A3" w14:textId="372CF572" w:rsidR="003C4F05" w:rsidRPr="00B435D3" w:rsidRDefault="003C4F05" w:rsidP="002A4E20">
            <w:pPr>
              <w:rPr>
                <w:rFonts w:cstheme="minorHAnsi"/>
                <w:b/>
                <w:i/>
                <w:iCs/>
                <w:color w:val="auto"/>
                <w:sz w:val="22"/>
                <w:szCs w:val="22"/>
              </w:rPr>
            </w:pPr>
            <w:r w:rsidRPr="00B435D3">
              <w:rPr>
                <w:rFonts w:cstheme="minorHAnsi"/>
                <w:b/>
                <w:i/>
                <w:iCs/>
                <w:color w:val="auto"/>
                <w:sz w:val="22"/>
                <w:szCs w:val="22"/>
              </w:rPr>
              <w:t>Duties:</w:t>
            </w:r>
          </w:p>
          <w:p w14:paraId="731AA930" w14:textId="749D39C3" w:rsidR="003C4F05" w:rsidRDefault="003C4F05" w:rsidP="00BD6AB2">
            <w:pPr>
              <w:pStyle w:val="ListParagraph"/>
              <w:numPr>
                <w:ilvl w:val="0"/>
                <w:numId w:val="5"/>
              </w:numPr>
              <w:ind w:left="142" w:hanging="142"/>
              <w:jc w:val="both"/>
              <w:rPr>
                <w:color w:val="auto"/>
                <w:sz w:val="22"/>
                <w:szCs w:val="22"/>
              </w:rPr>
            </w:pPr>
            <w:r w:rsidRPr="004C2BFF">
              <w:rPr>
                <w:color w:val="auto"/>
                <w:sz w:val="22"/>
                <w:szCs w:val="22"/>
              </w:rPr>
              <w:t>Research, design, implementing, testing, and supporting of new and existing web applications and services.</w:t>
            </w:r>
          </w:p>
          <w:p w14:paraId="4EBDD205" w14:textId="1C524518" w:rsidR="00F17458" w:rsidRPr="00F17458" w:rsidRDefault="00F17458" w:rsidP="00F17458">
            <w:pPr>
              <w:pStyle w:val="ListParagraph"/>
              <w:numPr>
                <w:ilvl w:val="0"/>
                <w:numId w:val="5"/>
              </w:numPr>
              <w:ind w:left="142" w:hanging="142"/>
              <w:jc w:val="both"/>
              <w:rPr>
                <w:color w:val="auto"/>
                <w:sz w:val="22"/>
                <w:szCs w:val="22"/>
              </w:rPr>
            </w:pPr>
            <w:r w:rsidRPr="00AD4962">
              <w:rPr>
                <w:color w:val="auto"/>
                <w:sz w:val="22"/>
                <w:szCs w:val="22"/>
              </w:rPr>
              <w:t>Manage different projects with define and map project scope, specifications, project timeline, software resources by delivering results on time and to the highest specification and developing accurate.</w:t>
            </w:r>
          </w:p>
          <w:p w14:paraId="60D99909" w14:textId="61017410"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 xml:space="preserve">Create system requirements and develop project scope and business cases. </w:t>
            </w:r>
          </w:p>
          <w:p w14:paraId="16D0DF30" w14:textId="0FCE7483"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Ensuring that requirements are defined; they provide direction for software systems and services being delivered.</w:t>
            </w:r>
          </w:p>
          <w:p w14:paraId="660F0402" w14:textId="7E58923D"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Contributing to both the requirements and technical aspects of any development specification.</w:t>
            </w:r>
          </w:p>
          <w:p w14:paraId="2F1E6C20" w14:textId="4B2FD1FD" w:rsidR="003C4F05" w:rsidRPr="00996467" w:rsidRDefault="00B5233A" w:rsidP="00BD6AB2">
            <w:pPr>
              <w:pStyle w:val="ListParagraph"/>
              <w:numPr>
                <w:ilvl w:val="0"/>
                <w:numId w:val="5"/>
              </w:numPr>
              <w:ind w:left="142" w:hanging="142"/>
              <w:jc w:val="both"/>
              <w:rPr>
                <w:color w:val="auto"/>
                <w:sz w:val="22"/>
                <w:szCs w:val="22"/>
              </w:rPr>
            </w:pPr>
            <w:r w:rsidRPr="00996467">
              <w:rPr>
                <w:color w:val="auto"/>
                <w:sz w:val="22"/>
                <w:szCs w:val="22"/>
              </w:rPr>
              <w:t>Develop web</w:t>
            </w:r>
            <w:r w:rsidR="003C4F05" w:rsidRPr="00996467">
              <w:rPr>
                <w:color w:val="auto"/>
                <w:sz w:val="22"/>
                <w:szCs w:val="22"/>
              </w:rPr>
              <w:t xml:space="preserve"> applications, web services and mobile </w:t>
            </w:r>
            <w:r w:rsidR="00326C0A" w:rsidRPr="00996467">
              <w:rPr>
                <w:color w:val="auto"/>
                <w:sz w:val="22"/>
                <w:szCs w:val="22"/>
              </w:rPr>
              <w:t>applications by</w:t>
            </w:r>
            <w:r w:rsidR="003C4F05" w:rsidRPr="00996467">
              <w:rPr>
                <w:color w:val="auto"/>
                <w:sz w:val="22"/>
                <w:szCs w:val="22"/>
              </w:rPr>
              <w:t xml:space="preserve"> writing codes with different languages such as C++, C#, VB, Java, asp.net, HTML, JavaScript, Bootstrap</w:t>
            </w:r>
            <w:r w:rsidR="00326C0A" w:rsidRPr="00996467">
              <w:rPr>
                <w:color w:val="auto"/>
                <w:sz w:val="22"/>
                <w:szCs w:val="22"/>
              </w:rPr>
              <w:t>, .net</w:t>
            </w:r>
            <w:r w:rsidR="003C4F05" w:rsidRPr="00996467">
              <w:rPr>
                <w:color w:val="auto"/>
                <w:sz w:val="22"/>
                <w:szCs w:val="22"/>
              </w:rPr>
              <w:t xml:space="preserve"> core, entity framework, MVC, CSS, SharePoint, LINQ Queries, SAP Crystal report, MS Reporting Service.</w:t>
            </w:r>
          </w:p>
          <w:p w14:paraId="3D26C67E" w14:textId="17056B8B" w:rsidR="003C4F05" w:rsidRPr="00996467" w:rsidRDefault="003C4F05" w:rsidP="00BD6AB2">
            <w:pPr>
              <w:pStyle w:val="ListParagraph"/>
              <w:numPr>
                <w:ilvl w:val="0"/>
                <w:numId w:val="5"/>
              </w:numPr>
              <w:ind w:left="142" w:hanging="142"/>
              <w:jc w:val="both"/>
              <w:rPr>
                <w:color w:val="auto"/>
                <w:sz w:val="22"/>
                <w:szCs w:val="22"/>
              </w:rPr>
            </w:pPr>
            <w:r w:rsidRPr="00996467">
              <w:rPr>
                <w:color w:val="auto"/>
                <w:sz w:val="22"/>
                <w:szCs w:val="22"/>
              </w:rPr>
              <w:t>Query</w:t>
            </w:r>
            <w:r>
              <w:rPr>
                <w:color w:val="auto"/>
                <w:sz w:val="22"/>
                <w:szCs w:val="22"/>
              </w:rPr>
              <w:t>ing</w:t>
            </w:r>
            <w:r w:rsidRPr="00996467">
              <w:rPr>
                <w:color w:val="auto"/>
                <w:sz w:val="22"/>
                <w:szCs w:val="22"/>
              </w:rPr>
              <w:t xml:space="preserve"> data using SQL from multiple relational databases and data warehouse.</w:t>
            </w:r>
          </w:p>
          <w:p w14:paraId="13999276" w14:textId="46280847" w:rsidR="003C4F05" w:rsidRPr="00996467" w:rsidRDefault="003C4F05" w:rsidP="00BD6AB2">
            <w:pPr>
              <w:pStyle w:val="ListParagraph"/>
              <w:numPr>
                <w:ilvl w:val="0"/>
                <w:numId w:val="5"/>
              </w:numPr>
              <w:ind w:left="142" w:hanging="142"/>
              <w:jc w:val="both"/>
              <w:rPr>
                <w:color w:val="auto"/>
                <w:sz w:val="22"/>
                <w:szCs w:val="22"/>
              </w:rPr>
            </w:pPr>
            <w:r w:rsidRPr="00996467">
              <w:rPr>
                <w:color w:val="auto"/>
                <w:sz w:val="22"/>
                <w:szCs w:val="22"/>
              </w:rPr>
              <w:t>Develop</w:t>
            </w:r>
            <w:r>
              <w:rPr>
                <w:color w:val="auto"/>
                <w:sz w:val="22"/>
                <w:szCs w:val="22"/>
              </w:rPr>
              <w:t>ing</w:t>
            </w:r>
            <w:r w:rsidRPr="00996467">
              <w:rPr>
                <w:color w:val="auto"/>
                <w:sz w:val="22"/>
                <w:szCs w:val="22"/>
              </w:rPr>
              <w:t xml:space="preserve"> Business Intelligence Solutions, Business Activity Monitoring, and Reporting using Microsoft Busi</w:t>
            </w:r>
            <w:r>
              <w:rPr>
                <w:color w:val="auto"/>
                <w:sz w:val="22"/>
                <w:szCs w:val="22"/>
              </w:rPr>
              <w:t>ness Intelligence BI</w:t>
            </w:r>
            <w:r w:rsidRPr="00996467">
              <w:rPr>
                <w:color w:val="auto"/>
                <w:sz w:val="22"/>
                <w:szCs w:val="22"/>
              </w:rPr>
              <w:t>.</w:t>
            </w:r>
          </w:p>
          <w:p w14:paraId="059485AC" w14:textId="5212C57A" w:rsidR="003C4F05" w:rsidRDefault="003C4F05" w:rsidP="00BD6AB2">
            <w:pPr>
              <w:pStyle w:val="ListParagraph"/>
              <w:numPr>
                <w:ilvl w:val="0"/>
                <w:numId w:val="5"/>
              </w:numPr>
              <w:ind w:left="142" w:hanging="142"/>
              <w:jc w:val="both"/>
              <w:rPr>
                <w:color w:val="auto"/>
                <w:sz w:val="22"/>
                <w:szCs w:val="22"/>
              </w:rPr>
            </w:pPr>
            <w:r w:rsidRPr="00996467">
              <w:rPr>
                <w:color w:val="auto"/>
                <w:sz w:val="22"/>
                <w:szCs w:val="22"/>
              </w:rPr>
              <w:lastRenderedPageBreak/>
              <w:t xml:space="preserve">Administrating and installing of the database SQL server 2012/2016/2019 including performance, monitoring the automated loading </w:t>
            </w:r>
            <w:r w:rsidR="00326C0A" w:rsidRPr="00996467">
              <w:rPr>
                <w:color w:val="auto"/>
                <w:sz w:val="22"/>
                <w:szCs w:val="22"/>
              </w:rPr>
              <w:t>processes,</w:t>
            </w:r>
            <w:r w:rsidRPr="00996467">
              <w:rPr>
                <w:color w:val="auto"/>
                <w:sz w:val="22"/>
                <w:szCs w:val="22"/>
              </w:rPr>
              <w:t xml:space="preserve"> and tuning f</w:t>
            </w:r>
            <w:r>
              <w:rPr>
                <w:color w:val="auto"/>
                <w:sz w:val="22"/>
                <w:szCs w:val="22"/>
              </w:rPr>
              <w:t>or SQL SERVER and Azure SQL DB.</w:t>
            </w:r>
          </w:p>
          <w:p w14:paraId="72B35B9A" w14:textId="2A7C93E7" w:rsidR="003C4F05" w:rsidRPr="00996467" w:rsidRDefault="003C4F05" w:rsidP="00BD6AB2">
            <w:pPr>
              <w:pStyle w:val="ListParagraph"/>
              <w:numPr>
                <w:ilvl w:val="0"/>
                <w:numId w:val="5"/>
              </w:numPr>
              <w:ind w:left="142" w:hanging="142"/>
              <w:jc w:val="both"/>
              <w:rPr>
                <w:color w:val="auto"/>
                <w:sz w:val="22"/>
                <w:szCs w:val="22"/>
              </w:rPr>
            </w:pPr>
            <w:r w:rsidRPr="004C2BFF">
              <w:rPr>
                <w:color w:val="auto"/>
                <w:sz w:val="22"/>
                <w:szCs w:val="22"/>
              </w:rPr>
              <w:t>Create procedures on data management, which involves data analysis, web projects, and data integrity</w:t>
            </w:r>
          </w:p>
          <w:p w14:paraId="2D5730F4" w14:textId="2DD8D1EE" w:rsidR="003C4F05" w:rsidRDefault="003C4F05" w:rsidP="00BD6AB2">
            <w:pPr>
              <w:pStyle w:val="ListParagraph"/>
              <w:numPr>
                <w:ilvl w:val="0"/>
                <w:numId w:val="5"/>
              </w:numPr>
              <w:ind w:left="142" w:hanging="142"/>
              <w:jc w:val="both"/>
              <w:rPr>
                <w:color w:val="auto"/>
                <w:sz w:val="22"/>
                <w:szCs w:val="22"/>
              </w:rPr>
            </w:pPr>
            <w:r w:rsidRPr="00996467">
              <w:rPr>
                <w:color w:val="auto"/>
                <w:sz w:val="22"/>
                <w:szCs w:val="22"/>
              </w:rPr>
              <w:t>Installing SharePoint servers such as 2013, 2016 and configuring different SharePoint services.</w:t>
            </w:r>
          </w:p>
          <w:p w14:paraId="6C4E0F35" w14:textId="0D2F9F33"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 xml:space="preserve">Examine, evaluate current systems, identify system </w:t>
            </w:r>
            <w:r w:rsidR="00326C0A" w:rsidRPr="004C2BFF">
              <w:rPr>
                <w:color w:val="auto"/>
                <w:sz w:val="22"/>
                <w:szCs w:val="22"/>
              </w:rPr>
              <w:t>requirements,</w:t>
            </w:r>
            <w:r w:rsidRPr="004C2BFF">
              <w:rPr>
                <w:color w:val="auto"/>
                <w:sz w:val="22"/>
                <w:szCs w:val="22"/>
              </w:rPr>
              <w:t xml:space="preserve"> and liaise with users to track additional requirements and features.</w:t>
            </w:r>
          </w:p>
          <w:p w14:paraId="09AA461D" w14:textId="6DF38A80"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 xml:space="preserve">Collecting, </w:t>
            </w:r>
            <w:r w:rsidR="00326C0A" w:rsidRPr="004C2BFF">
              <w:rPr>
                <w:color w:val="auto"/>
                <w:sz w:val="22"/>
                <w:szCs w:val="22"/>
              </w:rPr>
              <w:t>collating,</w:t>
            </w:r>
            <w:r w:rsidRPr="004C2BFF">
              <w:rPr>
                <w:color w:val="auto"/>
                <w:sz w:val="22"/>
                <w:szCs w:val="22"/>
              </w:rPr>
              <w:t xml:space="preserve"> and carrying out complex data analysis in support of management and customer requests. </w:t>
            </w:r>
          </w:p>
          <w:p w14:paraId="645082B3" w14:textId="758AF6B6"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Investigating software problems identified in testing or via Support and providing solutions by perform standard testing and provide solutions to ensure high levels of performance and security.</w:t>
            </w:r>
          </w:p>
          <w:p w14:paraId="7FB307C2" w14:textId="6F278D8A"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Plan and manage full-cycle Software projects.</w:t>
            </w:r>
          </w:p>
          <w:p w14:paraId="123D8B8D" w14:textId="5B6DD6D9"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Report projects progress in weekly meetings.</w:t>
            </w:r>
          </w:p>
          <w:p w14:paraId="5E1F4D41" w14:textId="1FD83C71"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Designing and implementing high quality software based on documented requirements</w:t>
            </w:r>
          </w:p>
          <w:p w14:paraId="6B13C4BB" w14:textId="75657D81" w:rsidR="003C4F05" w:rsidRPr="004C2BFF" w:rsidRDefault="003C4F05" w:rsidP="00BD6AB2">
            <w:pPr>
              <w:pStyle w:val="ListParagraph"/>
              <w:numPr>
                <w:ilvl w:val="0"/>
                <w:numId w:val="5"/>
              </w:numPr>
              <w:ind w:left="142" w:hanging="142"/>
              <w:jc w:val="both"/>
              <w:rPr>
                <w:color w:val="auto"/>
                <w:sz w:val="22"/>
                <w:szCs w:val="22"/>
              </w:rPr>
            </w:pPr>
            <w:r w:rsidRPr="004C2BFF">
              <w:rPr>
                <w:color w:val="auto"/>
                <w:sz w:val="22"/>
                <w:szCs w:val="22"/>
              </w:rPr>
              <w:t xml:space="preserve">Enhance existing systems by analyzing business objectives, preparing an action </w:t>
            </w:r>
            <w:r w:rsidR="00F75890" w:rsidRPr="004C2BFF">
              <w:rPr>
                <w:color w:val="auto"/>
                <w:sz w:val="22"/>
                <w:szCs w:val="22"/>
              </w:rPr>
              <w:t>plan,</w:t>
            </w:r>
            <w:r w:rsidRPr="004C2BFF">
              <w:rPr>
                <w:color w:val="auto"/>
                <w:sz w:val="22"/>
                <w:szCs w:val="22"/>
              </w:rPr>
              <w:t xml:space="preserve"> and identifying areas for modification and improvement.</w:t>
            </w:r>
          </w:p>
          <w:p w14:paraId="591B5D48" w14:textId="482E4504" w:rsidR="003C4F05" w:rsidRPr="005F6ADC" w:rsidRDefault="003C4F05" w:rsidP="00BD6AB2">
            <w:pPr>
              <w:pStyle w:val="ListParagraph"/>
              <w:numPr>
                <w:ilvl w:val="0"/>
                <w:numId w:val="5"/>
              </w:numPr>
              <w:ind w:left="142" w:hanging="142"/>
              <w:jc w:val="both"/>
              <w:rPr>
                <w:color w:val="auto"/>
                <w:sz w:val="22"/>
                <w:szCs w:val="22"/>
              </w:rPr>
            </w:pPr>
            <w:r w:rsidRPr="005F6ADC">
              <w:rPr>
                <w:color w:val="auto"/>
                <w:sz w:val="22"/>
                <w:szCs w:val="22"/>
              </w:rPr>
              <w:t>Sharing code, track work, and ship software using DevOps services, hosted on-premises with Azure DevOps Server.</w:t>
            </w:r>
          </w:p>
          <w:p w14:paraId="072AEB89" w14:textId="3D33CF7C" w:rsidR="003C4F05" w:rsidRPr="004C2BFF" w:rsidRDefault="003C4F05" w:rsidP="00BD6AB2">
            <w:pPr>
              <w:pStyle w:val="ListParagraph"/>
              <w:numPr>
                <w:ilvl w:val="0"/>
                <w:numId w:val="5"/>
              </w:numPr>
              <w:ind w:left="142" w:hanging="142"/>
              <w:jc w:val="both"/>
              <w:rPr>
                <w:color w:val="auto"/>
                <w:sz w:val="22"/>
                <w:szCs w:val="22"/>
              </w:rPr>
            </w:pPr>
            <w:r w:rsidRPr="005F6ADC">
              <w:rPr>
                <w:color w:val="auto"/>
                <w:sz w:val="22"/>
                <w:szCs w:val="22"/>
              </w:rPr>
              <w:t>Integrating different software systems with Office 365 Identities, and provisioning tenant.</w:t>
            </w:r>
          </w:p>
          <w:p w14:paraId="41DE7D01" w14:textId="066BDAC3" w:rsidR="003C4F05" w:rsidRPr="00942E15" w:rsidRDefault="003C4F05" w:rsidP="00B44D89">
            <w:pPr>
              <w:rPr>
                <w:rFonts w:asciiTheme="majorHAnsi" w:eastAsiaTheme="majorEastAsia" w:hAnsiTheme="majorHAnsi" w:cstheme="majorBidi"/>
                <w:b/>
                <w:bCs/>
                <w:i/>
                <w:iCs/>
                <w:caps/>
                <w:color w:val="auto"/>
                <w:sz w:val="28"/>
                <w:szCs w:val="28"/>
              </w:rPr>
            </w:pPr>
            <w:r w:rsidRPr="00942E15">
              <w:rPr>
                <w:rFonts w:asciiTheme="majorHAnsi" w:eastAsiaTheme="majorEastAsia" w:hAnsiTheme="majorHAnsi" w:cstheme="majorBidi"/>
                <w:b/>
                <w:bCs/>
                <w:i/>
                <w:iCs/>
                <w:caps/>
                <w:color w:val="auto"/>
                <w:sz w:val="28"/>
                <w:szCs w:val="28"/>
              </w:rPr>
              <w:t>Software specialist and project manager</w:t>
            </w:r>
          </w:p>
          <w:p w14:paraId="168CF5E4" w14:textId="77777777" w:rsidR="003C4F05" w:rsidRPr="00C9549A" w:rsidRDefault="003C4F05" w:rsidP="00B44D89">
            <w:pPr>
              <w:rPr>
                <w:rFonts w:cstheme="minorHAnsi"/>
                <w:b/>
                <w:i/>
                <w:iCs/>
                <w:caps/>
                <w:color w:val="002060"/>
              </w:rPr>
            </w:pPr>
            <w:r w:rsidRPr="00C9549A">
              <w:rPr>
                <w:rFonts w:cstheme="minorHAnsi"/>
                <w:b/>
                <w:i/>
                <w:iCs/>
                <w:caps/>
                <w:color w:val="002060"/>
              </w:rPr>
              <w:t>Arab Information Management Services</w:t>
            </w:r>
          </w:p>
          <w:p w14:paraId="537222C7" w14:textId="4C2CFA3B" w:rsidR="003C4F05" w:rsidRPr="00942E15" w:rsidRDefault="003C4F05" w:rsidP="00C05E78">
            <w:pPr>
              <w:pStyle w:val="Heading3"/>
              <w:rPr>
                <w:b/>
                <w:bCs/>
                <w:color w:val="auto"/>
                <w:sz w:val="22"/>
                <w:szCs w:val="22"/>
              </w:rPr>
            </w:pPr>
            <w:r>
              <w:t xml:space="preserve"> </w:t>
            </w:r>
            <w:r w:rsidRPr="00942E15">
              <w:rPr>
                <w:b/>
                <w:bCs/>
                <w:iCs/>
                <w:caps/>
                <w:color w:val="8A2387" w:themeColor="accent1"/>
                <w:sz w:val="22"/>
                <w:szCs w:val="22"/>
              </w:rPr>
              <w:t>(Jan 2007 – Dec 2019)</w:t>
            </w:r>
          </w:p>
          <w:p w14:paraId="5CAD08C1" w14:textId="77777777" w:rsidR="003C4F05" w:rsidRPr="00B435D3" w:rsidRDefault="003C4F05" w:rsidP="00696393">
            <w:pPr>
              <w:rPr>
                <w:rFonts w:cstheme="minorHAnsi"/>
                <w:b/>
                <w:i/>
                <w:iCs/>
                <w:color w:val="auto"/>
                <w:sz w:val="22"/>
                <w:szCs w:val="22"/>
              </w:rPr>
            </w:pPr>
            <w:r w:rsidRPr="00B435D3">
              <w:rPr>
                <w:rFonts w:cstheme="minorHAnsi"/>
                <w:b/>
                <w:i/>
                <w:iCs/>
                <w:color w:val="auto"/>
                <w:sz w:val="22"/>
                <w:szCs w:val="22"/>
              </w:rPr>
              <w:t>Duties:</w:t>
            </w:r>
          </w:p>
          <w:p w14:paraId="0D542746" w14:textId="42FE608E"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 xml:space="preserve">Creating technical analytical, </w:t>
            </w:r>
            <w:r w:rsidR="00326C0A" w:rsidRPr="00AD4962">
              <w:rPr>
                <w:color w:val="auto"/>
                <w:sz w:val="22"/>
                <w:szCs w:val="22"/>
              </w:rPr>
              <w:t>problem-solving,</w:t>
            </w:r>
            <w:r w:rsidRPr="00AD4962">
              <w:rPr>
                <w:color w:val="auto"/>
                <w:sz w:val="22"/>
                <w:szCs w:val="22"/>
              </w:rPr>
              <w:t xml:space="preserve"> and identifying, analyzi</w:t>
            </w:r>
            <w:r>
              <w:rPr>
                <w:color w:val="auto"/>
                <w:sz w:val="22"/>
                <w:szCs w:val="22"/>
              </w:rPr>
              <w:t xml:space="preserve">ng, and </w:t>
            </w:r>
            <w:r w:rsidRPr="00AD4962">
              <w:rPr>
                <w:color w:val="auto"/>
                <w:sz w:val="22"/>
                <w:szCs w:val="22"/>
              </w:rPr>
              <w:t>application data flow issues throughout a software system.</w:t>
            </w:r>
          </w:p>
          <w:p w14:paraId="70735143"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 xml:space="preserve">Contributing to both the requirements and technical aspects of any development specification. </w:t>
            </w:r>
          </w:p>
          <w:p w14:paraId="13017752"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Developing, managing, and leading a team my role as a software development specialist.</w:t>
            </w:r>
          </w:p>
          <w:p w14:paraId="3A4B418E"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Manage different projects with define and map project scope, specifications, project timeline, software resources by delivering results on time and to the highest specification and developing accurate.</w:t>
            </w:r>
          </w:p>
          <w:p w14:paraId="741ECA56" w14:textId="2F57A47C"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 xml:space="preserve">Plan the project schedule through define project milestones, define the </w:t>
            </w:r>
            <w:r w:rsidR="00326C0A" w:rsidRPr="00AD4962">
              <w:rPr>
                <w:color w:val="auto"/>
                <w:sz w:val="22"/>
                <w:szCs w:val="22"/>
              </w:rPr>
              <w:t>activities,</w:t>
            </w:r>
            <w:r w:rsidRPr="00AD4962">
              <w:rPr>
                <w:color w:val="auto"/>
                <w:sz w:val="22"/>
                <w:szCs w:val="22"/>
              </w:rPr>
              <w:t xml:space="preserve"> and estimate the activities duration.</w:t>
            </w:r>
          </w:p>
          <w:p w14:paraId="5C4538B5" w14:textId="6E7D9334"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 xml:space="preserve">Leadership, supervise, </w:t>
            </w:r>
            <w:r w:rsidR="00326C0A" w:rsidRPr="00AD4962">
              <w:rPr>
                <w:color w:val="auto"/>
                <w:sz w:val="22"/>
                <w:szCs w:val="22"/>
              </w:rPr>
              <w:t>assist,</w:t>
            </w:r>
            <w:r w:rsidRPr="00AD4962">
              <w:rPr>
                <w:color w:val="auto"/>
                <w:sz w:val="22"/>
                <w:szCs w:val="22"/>
              </w:rPr>
              <w:t xml:space="preserve"> and evaluate operations staff, negotiating difficult decisions with colleagues.</w:t>
            </w:r>
          </w:p>
          <w:p w14:paraId="669D4E25" w14:textId="2271C88C"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Develop Request for proposal, planning government tenders and analyzing bidder's offers.</w:t>
            </w:r>
          </w:p>
          <w:p w14:paraId="3BCBCBD7"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Collecting requirements using interviews, document analysis, business process descriptions, and use cases.</w:t>
            </w:r>
          </w:p>
          <w:p w14:paraId="1457CE40" w14:textId="1E831356"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Constructing business intelligent by using a data warehouse for integrating data from multiple heterogeneous sources that support analytical reporting,</w:t>
            </w:r>
            <w:r w:rsidR="00BD6AB2">
              <w:rPr>
                <w:color w:val="auto"/>
                <w:sz w:val="22"/>
                <w:szCs w:val="22"/>
              </w:rPr>
              <w:t xml:space="preserve"> structured, and ad hoc queries.</w:t>
            </w:r>
          </w:p>
          <w:p w14:paraId="07902A3F"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Supplied troubleshooting, solutions for client's database, Analyze software, configuration requirements, articulate specifications and application issues, and trained personnel on policies and procedures.</w:t>
            </w:r>
          </w:p>
          <w:p w14:paraId="40B160D1"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lastRenderedPageBreak/>
              <w:t>Implements a communication system between mutually interacting software applications in a service-oriented architecture.</w:t>
            </w:r>
          </w:p>
          <w:p w14:paraId="6FDC1906"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Develop SharePoint components like lists, document libraries, InfoPath forms, Apps, Web parts, and workflow.</w:t>
            </w:r>
          </w:p>
          <w:p w14:paraId="69B8F8FB"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Develop of new desktop applications, web applications, web services, mobile applications by writing codes with different technologies such as C++, C#, VB, Java, asp.net, HTML, JavaScript, Bootstrap, MVC, CSS, LINQ Queries, Crystal report, MS reporting services.</w:t>
            </w:r>
          </w:p>
          <w:p w14:paraId="7834B47C"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Query data using SQL from multiple relational databases and data warehouse.</w:t>
            </w:r>
          </w:p>
          <w:p w14:paraId="18FCEA31"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Develop business Intelligence solutions, business Activity monitoring, and reporting using Microsoft Business Intelligence BI, IBM Cognos.</w:t>
            </w:r>
          </w:p>
          <w:p w14:paraId="39B11811" w14:textId="7777777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Conducting product overview presentations and technical design and documentation of new applications.</w:t>
            </w:r>
          </w:p>
          <w:p w14:paraId="59F51BD7" w14:textId="03E7C417"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 xml:space="preserve">Administration of the database including performance, monitoring the automated loading </w:t>
            </w:r>
            <w:r w:rsidR="00326C0A" w:rsidRPr="00AD4962">
              <w:rPr>
                <w:color w:val="auto"/>
                <w:sz w:val="22"/>
                <w:szCs w:val="22"/>
              </w:rPr>
              <w:t>processes,</w:t>
            </w:r>
            <w:r w:rsidRPr="00AD4962">
              <w:rPr>
                <w:color w:val="auto"/>
                <w:sz w:val="22"/>
                <w:szCs w:val="22"/>
              </w:rPr>
              <w:t xml:space="preserve"> and tuning.</w:t>
            </w:r>
          </w:p>
          <w:p w14:paraId="7C92F07F" w14:textId="2B39F4E1" w:rsidR="003C4F05" w:rsidRPr="00AD4962" w:rsidRDefault="003C4F05" w:rsidP="00BD6AB2">
            <w:pPr>
              <w:pStyle w:val="ListParagraph"/>
              <w:numPr>
                <w:ilvl w:val="0"/>
                <w:numId w:val="5"/>
              </w:numPr>
              <w:ind w:left="142" w:hanging="142"/>
              <w:jc w:val="both"/>
              <w:rPr>
                <w:color w:val="auto"/>
                <w:sz w:val="22"/>
                <w:szCs w:val="22"/>
              </w:rPr>
            </w:pPr>
            <w:r w:rsidRPr="00AD4962">
              <w:rPr>
                <w:color w:val="auto"/>
                <w:sz w:val="22"/>
                <w:szCs w:val="22"/>
              </w:rPr>
              <w:t>Working in Oracle E-business suite R12 Interfaces and customizations as technical such as in PO, INV, HR, and supply chain modules.</w:t>
            </w:r>
          </w:p>
          <w:p w14:paraId="448AE69C" w14:textId="77777777" w:rsidR="003C4F05" w:rsidRPr="00942E15" w:rsidRDefault="003C4F05" w:rsidP="00C05E78">
            <w:pPr>
              <w:rPr>
                <w:rFonts w:asciiTheme="majorHAnsi" w:eastAsiaTheme="majorEastAsia" w:hAnsiTheme="majorHAnsi" w:cstheme="majorBidi"/>
                <w:b/>
                <w:bCs/>
                <w:i/>
                <w:iCs/>
                <w:caps/>
                <w:color w:val="auto"/>
                <w:sz w:val="28"/>
                <w:szCs w:val="28"/>
              </w:rPr>
            </w:pPr>
            <w:r w:rsidRPr="00942E15">
              <w:rPr>
                <w:rFonts w:asciiTheme="majorHAnsi" w:eastAsiaTheme="majorEastAsia" w:hAnsiTheme="majorHAnsi" w:cstheme="majorBidi"/>
                <w:b/>
                <w:bCs/>
                <w:i/>
                <w:iCs/>
                <w:caps/>
                <w:color w:val="auto"/>
                <w:sz w:val="28"/>
                <w:szCs w:val="28"/>
              </w:rPr>
              <w:t xml:space="preserve">Senior software developer&amp; Team leader </w:t>
            </w:r>
          </w:p>
          <w:p w14:paraId="08DC07C6" w14:textId="1FBDB781" w:rsidR="003C4F05" w:rsidRPr="00C9549A" w:rsidRDefault="003C4F05" w:rsidP="00C05E78">
            <w:pPr>
              <w:rPr>
                <w:rFonts w:cstheme="minorHAnsi"/>
                <w:b/>
                <w:i/>
                <w:iCs/>
                <w:caps/>
                <w:color w:val="002060"/>
              </w:rPr>
            </w:pPr>
            <w:r w:rsidRPr="00C9549A">
              <w:rPr>
                <w:rFonts w:cstheme="minorHAnsi"/>
                <w:b/>
                <w:i/>
                <w:iCs/>
                <w:caps/>
                <w:color w:val="002060"/>
              </w:rPr>
              <w:t>Harf Information Technology Co.</w:t>
            </w:r>
          </w:p>
          <w:p w14:paraId="1798A68D" w14:textId="03277D4B" w:rsidR="003C4F05" w:rsidRPr="00942E15" w:rsidRDefault="003C4F05" w:rsidP="00732749">
            <w:pPr>
              <w:pStyle w:val="Heading3"/>
              <w:rPr>
                <w:b/>
                <w:bCs/>
                <w:iCs/>
                <w:caps/>
                <w:color w:val="8A2387" w:themeColor="accent1"/>
                <w:sz w:val="22"/>
                <w:szCs w:val="22"/>
              </w:rPr>
            </w:pPr>
            <w:r w:rsidRPr="00C9549A">
              <w:rPr>
                <w:b/>
                <w:bCs/>
                <w:iCs/>
                <w:caps/>
                <w:color w:val="8A2387" w:themeColor="accent1"/>
              </w:rPr>
              <w:t xml:space="preserve"> </w:t>
            </w:r>
            <w:r w:rsidRPr="00942E15">
              <w:rPr>
                <w:b/>
                <w:bCs/>
                <w:iCs/>
                <w:caps/>
                <w:color w:val="8A2387" w:themeColor="accent1"/>
                <w:sz w:val="22"/>
                <w:szCs w:val="22"/>
              </w:rPr>
              <w:t>(MAR 2006 – DEC 2006)</w:t>
            </w:r>
          </w:p>
          <w:p w14:paraId="563A2432" w14:textId="77777777" w:rsidR="003C4F05" w:rsidRPr="00B435D3" w:rsidRDefault="003C4F05" w:rsidP="00AD4962">
            <w:pPr>
              <w:rPr>
                <w:rFonts w:cstheme="minorHAnsi"/>
                <w:b/>
                <w:i/>
                <w:iCs/>
                <w:color w:val="auto"/>
                <w:sz w:val="22"/>
                <w:szCs w:val="22"/>
              </w:rPr>
            </w:pPr>
            <w:r w:rsidRPr="00B435D3">
              <w:rPr>
                <w:rFonts w:cstheme="minorHAnsi"/>
                <w:b/>
                <w:i/>
                <w:iCs/>
                <w:color w:val="auto"/>
                <w:sz w:val="22"/>
                <w:szCs w:val="22"/>
              </w:rPr>
              <w:t>Duties:</w:t>
            </w:r>
          </w:p>
          <w:p w14:paraId="5210589C" w14:textId="77777777"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Creating workflows, business processes, elicit requirements using interviews, document analysis, requirements workshops, site visits, business process descriptions, use cases, and scenarios.</w:t>
            </w:r>
          </w:p>
          <w:p w14:paraId="58244577" w14:textId="77777777"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Participate in software analysis and I was leading teams to accomplish the various software projects.</w:t>
            </w:r>
          </w:p>
          <w:p w14:paraId="0289DC8C" w14:textId="77777777"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 xml:space="preserve">Gathering client’s requirement and collect, the business rules for the applications requirement analysis and system design. </w:t>
            </w:r>
          </w:p>
          <w:p w14:paraId="7DDE9310" w14:textId="3EBB5C62"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Prepare project charter, requirements document, and SRS document.</w:t>
            </w:r>
          </w:p>
          <w:p w14:paraId="5EBCD376" w14:textId="43DCABDD"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Design the database and the required stored Procedure, triggers and all other SQL server programming components as required for the application business</w:t>
            </w:r>
          </w:p>
          <w:p w14:paraId="0D093002" w14:textId="77777777"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 xml:space="preserve"> Enhance the web site performance and perform the required stress test and develop stress test to simulate different scenarios of user hits</w:t>
            </w:r>
          </w:p>
          <w:p w14:paraId="348383E9" w14:textId="3F5AD51F"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 xml:space="preserve">Develop .NET Web applications, Windows application, and XML Web Services, API, using </w:t>
            </w:r>
            <w:r>
              <w:rPr>
                <w:color w:val="auto"/>
                <w:sz w:val="22"/>
                <w:szCs w:val="22"/>
              </w:rPr>
              <w:t>C</w:t>
            </w:r>
            <w:r w:rsidRPr="00706ECE">
              <w:rPr>
                <w:color w:val="auto"/>
                <w:sz w:val="22"/>
                <w:szCs w:val="22"/>
              </w:rPr>
              <w:t># and MS SQL server DB Agent.</w:t>
            </w:r>
          </w:p>
          <w:p w14:paraId="34684A8D" w14:textId="3C356912" w:rsidR="003C4F05" w:rsidRPr="00706ECE" w:rsidRDefault="003C4F05" w:rsidP="00FD3FE3">
            <w:pPr>
              <w:pStyle w:val="ListParagraph"/>
              <w:numPr>
                <w:ilvl w:val="0"/>
                <w:numId w:val="5"/>
              </w:numPr>
              <w:ind w:left="142" w:hanging="142"/>
              <w:jc w:val="both"/>
              <w:rPr>
                <w:color w:val="auto"/>
                <w:sz w:val="22"/>
                <w:szCs w:val="22"/>
              </w:rPr>
            </w:pPr>
            <w:r w:rsidRPr="00706ECE">
              <w:rPr>
                <w:color w:val="auto"/>
                <w:sz w:val="22"/>
                <w:szCs w:val="22"/>
              </w:rPr>
              <w:t>Make technical design and documentation of applications and Involvement in analysis and design meetings</w:t>
            </w:r>
            <w:r w:rsidR="00326C0A" w:rsidRPr="00706ECE">
              <w:rPr>
                <w:color w:val="auto"/>
                <w:sz w:val="22"/>
                <w:szCs w:val="22"/>
              </w:rPr>
              <w:t xml:space="preserve">. </w:t>
            </w:r>
          </w:p>
          <w:p w14:paraId="01D9A886" w14:textId="41302AB5" w:rsidR="003C4F05" w:rsidRPr="00942E15" w:rsidRDefault="003C4F05" w:rsidP="00732749">
            <w:pPr>
              <w:rPr>
                <w:rFonts w:asciiTheme="majorHAnsi" w:eastAsiaTheme="majorEastAsia" w:hAnsiTheme="majorHAnsi" w:cstheme="majorBidi"/>
                <w:b/>
                <w:bCs/>
                <w:i/>
                <w:iCs/>
                <w:caps/>
                <w:color w:val="auto"/>
                <w:sz w:val="28"/>
                <w:szCs w:val="28"/>
              </w:rPr>
            </w:pPr>
            <w:r w:rsidRPr="00942E15">
              <w:rPr>
                <w:rFonts w:asciiTheme="majorHAnsi" w:eastAsiaTheme="majorEastAsia" w:hAnsiTheme="majorHAnsi" w:cstheme="majorBidi"/>
                <w:b/>
                <w:bCs/>
                <w:i/>
                <w:iCs/>
                <w:caps/>
                <w:color w:val="auto"/>
                <w:sz w:val="28"/>
                <w:szCs w:val="28"/>
              </w:rPr>
              <w:t>Senior software Engineer</w:t>
            </w:r>
          </w:p>
          <w:p w14:paraId="5F24D1DE" w14:textId="1622C0A6" w:rsidR="003C4F05" w:rsidRPr="00942E15" w:rsidRDefault="003C4F05" w:rsidP="00732749">
            <w:pPr>
              <w:rPr>
                <w:rFonts w:cstheme="minorHAnsi"/>
                <w:b/>
                <w:i/>
                <w:iCs/>
                <w:caps/>
                <w:color w:val="002060"/>
              </w:rPr>
            </w:pPr>
            <w:r w:rsidRPr="00942E15">
              <w:rPr>
                <w:rFonts w:cstheme="minorHAnsi"/>
                <w:b/>
                <w:i/>
                <w:iCs/>
                <w:caps/>
                <w:color w:val="002060"/>
              </w:rPr>
              <w:t>Informatique Information Technology Co.</w:t>
            </w:r>
          </w:p>
          <w:p w14:paraId="2294154E" w14:textId="7D0F1889" w:rsidR="003C4F05" w:rsidRPr="00942E15" w:rsidRDefault="003C4F05" w:rsidP="00732749">
            <w:pPr>
              <w:pStyle w:val="Heading3"/>
              <w:rPr>
                <w:b/>
                <w:bCs/>
                <w:iCs/>
                <w:caps/>
                <w:color w:val="8A2387" w:themeColor="accent1"/>
                <w:sz w:val="22"/>
                <w:szCs w:val="22"/>
              </w:rPr>
            </w:pPr>
            <w:r w:rsidRPr="00C9549A">
              <w:rPr>
                <w:b/>
                <w:bCs/>
                <w:iCs/>
                <w:caps/>
                <w:color w:val="8A2387" w:themeColor="accent1"/>
              </w:rPr>
              <w:t xml:space="preserve"> </w:t>
            </w:r>
            <w:r w:rsidRPr="00942E15">
              <w:rPr>
                <w:b/>
                <w:bCs/>
                <w:iCs/>
                <w:caps/>
                <w:color w:val="8A2387" w:themeColor="accent1"/>
                <w:sz w:val="22"/>
                <w:szCs w:val="22"/>
              </w:rPr>
              <w:t>(Dec 2004 – FEB 2006)</w:t>
            </w:r>
          </w:p>
          <w:p w14:paraId="26021B24" w14:textId="77777777" w:rsidR="003C4F05" w:rsidRPr="00B435D3" w:rsidRDefault="003C4F05" w:rsidP="00732749">
            <w:pPr>
              <w:rPr>
                <w:rFonts w:cstheme="minorHAnsi"/>
                <w:b/>
                <w:i/>
                <w:iCs/>
                <w:color w:val="auto"/>
                <w:sz w:val="22"/>
                <w:szCs w:val="22"/>
              </w:rPr>
            </w:pPr>
            <w:r w:rsidRPr="00B435D3">
              <w:rPr>
                <w:rFonts w:cstheme="minorHAnsi"/>
                <w:b/>
                <w:i/>
                <w:iCs/>
                <w:color w:val="auto"/>
                <w:sz w:val="22"/>
                <w:szCs w:val="22"/>
              </w:rPr>
              <w:t>Duties:</w:t>
            </w:r>
          </w:p>
          <w:p w14:paraId="48D00E54" w14:textId="77777777" w:rsidR="003C4F05" w:rsidRPr="00115870" w:rsidRDefault="003C4F05" w:rsidP="00FD3FE3">
            <w:pPr>
              <w:pStyle w:val="ListParagraph"/>
              <w:numPr>
                <w:ilvl w:val="0"/>
                <w:numId w:val="5"/>
              </w:numPr>
              <w:ind w:left="142" w:hanging="142"/>
              <w:jc w:val="both"/>
              <w:rPr>
                <w:color w:val="auto"/>
                <w:sz w:val="22"/>
                <w:szCs w:val="22"/>
              </w:rPr>
            </w:pPr>
            <w:r w:rsidRPr="00115870">
              <w:rPr>
                <w:color w:val="auto"/>
                <w:sz w:val="22"/>
                <w:szCs w:val="22"/>
              </w:rPr>
              <w:t xml:space="preserve">Understanding of how to interpret customer business needs and translate them into the application and operational requirements making recommendations towards the development of new coding style </w:t>
            </w:r>
          </w:p>
          <w:p w14:paraId="70C297BC" w14:textId="428698E9" w:rsidR="003C4F05" w:rsidRPr="00115870" w:rsidRDefault="003C4F05" w:rsidP="00FD3FE3">
            <w:pPr>
              <w:pStyle w:val="ListParagraph"/>
              <w:numPr>
                <w:ilvl w:val="0"/>
                <w:numId w:val="5"/>
              </w:numPr>
              <w:ind w:left="142" w:hanging="142"/>
              <w:jc w:val="both"/>
              <w:rPr>
                <w:color w:val="auto"/>
                <w:sz w:val="22"/>
                <w:szCs w:val="22"/>
              </w:rPr>
            </w:pPr>
            <w:r w:rsidRPr="00115870">
              <w:rPr>
                <w:color w:val="auto"/>
                <w:sz w:val="22"/>
                <w:szCs w:val="22"/>
              </w:rPr>
              <w:lastRenderedPageBreak/>
              <w:t xml:space="preserve">Programming and querying with MS SQL Server, reporting services, making database manipulation via MS Visual </w:t>
            </w:r>
            <w:r w:rsidR="00326C0A" w:rsidRPr="00115870">
              <w:rPr>
                <w:color w:val="auto"/>
                <w:sz w:val="22"/>
                <w:szCs w:val="22"/>
              </w:rPr>
              <w:t>Studio,</w:t>
            </w:r>
            <w:r w:rsidRPr="00115870">
              <w:rPr>
                <w:color w:val="auto"/>
                <w:sz w:val="22"/>
                <w:szCs w:val="22"/>
              </w:rPr>
              <w:t xml:space="preserve"> and developing Web Applications.</w:t>
            </w:r>
          </w:p>
          <w:p w14:paraId="744404B9" w14:textId="77777777" w:rsidR="003C4F05" w:rsidRPr="00115870" w:rsidRDefault="003C4F05" w:rsidP="00FD3FE3">
            <w:pPr>
              <w:pStyle w:val="ListParagraph"/>
              <w:numPr>
                <w:ilvl w:val="0"/>
                <w:numId w:val="5"/>
              </w:numPr>
              <w:ind w:left="142" w:hanging="142"/>
              <w:jc w:val="both"/>
              <w:rPr>
                <w:color w:val="auto"/>
                <w:sz w:val="22"/>
                <w:szCs w:val="22"/>
              </w:rPr>
            </w:pPr>
            <w:r w:rsidRPr="00115870">
              <w:rPr>
                <w:color w:val="auto"/>
                <w:sz w:val="22"/>
                <w:szCs w:val="22"/>
              </w:rPr>
              <w:t>Developing solutions based on the Microsoft .NET framework, MS Visual Studio, ASP.NET, XML, and SQL Server.</w:t>
            </w:r>
          </w:p>
          <w:p w14:paraId="7076301B" w14:textId="77777777" w:rsidR="003C4F05" w:rsidRPr="00115870" w:rsidRDefault="003C4F05" w:rsidP="00FD3FE3">
            <w:pPr>
              <w:pStyle w:val="ListParagraph"/>
              <w:numPr>
                <w:ilvl w:val="0"/>
                <w:numId w:val="5"/>
              </w:numPr>
              <w:ind w:left="142" w:hanging="142"/>
              <w:jc w:val="both"/>
              <w:rPr>
                <w:color w:val="auto"/>
                <w:sz w:val="22"/>
                <w:szCs w:val="22"/>
              </w:rPr>
            </w:pPr>
            <w:r w:rsidRPr="00115870">
              <w:rPr>
                <w:color w:val="auto"/>
                <w:sz w:val="22"/>
                <w:szCs w:val="22"/>
              </w:rPr>
              <w:t>Participate in software analysis and leading project team.</w:t>
            </w:r>
          </w:p>
          <w:p w14:paraId="0120623D" w14:textId="77777777" w:rsidR="003C4F05" w:rsidRPr="00115870" w:rsidRDefault="003C4F05" w:rsidP="00FD3FE3">
            <w:pPr>
              <w:pStyle w:val="ListParagraph"/>
              <w:numPr>
                <w:ilvl w:val="0"/>
                <w:numId w:val="5"/>
              </w:numPr>
              <w:ind w:left="142" w:hanging="142"/>
              <w:jc w:val="both"/>
              <w:rPr>
                <w:color w:val="auto"/>
                <w:sz w:val="22"/>
                <w:szCs w:val="22"/>
              </w:rPr>
            </w:pPr>
            <w:r w:rsidRPr="00115870">
              <w:rPr>
                <w:color w:val="auto"/>
                <w:sz w:val="22"/>
                <w:szCs w:val="22"/>
              </w:rPr>
              <w:t>Develop SQL, PL/SQL scripts required for testing and for data analysis on Oracle 9i. Develop Oracle Reports</w:t>
            </w:r>
          </w:p>
          <w:p w14:paraId="52657D53" w14:textId="797247DF" w:rsidR="003C4F05" w:rsidRDefault="003C4F05" w:rsidP="00FD3FE3">
            <w:pPr>
              <w:pStyle w:val="ListParagraph"/>
              <w:numPr>
                <w:ilvl w:val="0"/>
                <w:numId w:val="5"/>
              </w:numPr>
              <w:ind w:left="142" w:hanging="142"/>
              <w:jc w:val="both"/>
              <w:rPr>
                <w:color w:val="auto"/>
                <w:sz w:val="22"/>
                <w:szCs w:val="22"/>
              </w:rPr>
            </w:pPr>
            <w:r w:rsidRPr="00115870">
              <w:rPr>
                <w:color w:val="auto"/>
                <w:sz w:val="22"/>
                <w:szCs w:val="22"/>
              </w:rPr>
              <w:t>Quality assurance of the applications and perform Load and systematic testing of the applications.</w:t>
            </w:r>
          </w:p>
          <w:p w14:paraId="022A25D3" w14:textId="77777777" w:rsidR="003C4F05" w:rsidRPr="00942E15" w:rsidRDefault="003C4F05" w:rsidP="00AE7544">
            <w:pPr>
              <w:rPr>
                <w:rFonts w:asciiTheme="majorHAnsi" w:eastAsiaTheme="majorEastAsia" w:hAnsiTheme="majorHAnsi" w:cstheme="majorBidi"/>
                <w:b/>
                <w:bCs/>
                <w:i/>
                <w:iCs/>
                <w:caps/>
                <w:color w:val="auto"/>
                <w:sz w:val="28"/>
                <w:szCs w:val="28"/>
              </w:rPr>
            </w:pPr>
            <w:r w:rsidRPr="00942E15">
              <w:rPr>
                <w:rFonts w:asciiTheme="majorHAnsi" w:eastAsiaTheme="majorEastAsia" w:hAnsiTheme="majorHAnsi" w:cstheme="majorBidi"/>
                <w:b/>
                <w:bCs/>
                <w:i/>
                <w:iCs/>
                <w:caps/>
                <w:color w:val="auto"/>
                <w:sz w:val="28"/>
                <w:szCs w:val="28"/>
              </w:rPr>
              <w:t>Senior software Engineer</w:t>
            </w:r>
          </w:p>
          <w:p w14:paraId="25F9C2FB" w14:textId="6C5A08B2" w:rsidR="003C4F05" w:rsidRPr="00C9549A" w:rsidRDefault="003C4F05" w:rsidP="00AE7544">
            <w:pPr>
              <w:rPr>
                <w:rFonts w:cstheme="minorHAnsi"/>
                <w:b/>
                <w:i/>
                <w:iCs/>
                <w:caps/>
                <w:color w:val="002060"/>
              </w:rPr>
            </w:pPr>
            <w:r w:rsidRPr="00C9549A">
              <w:rPr>
                <w:rFonts w:cstheme="minorHAnsi"/>
                <w:b/>
                <w:i/>
                <w:iCs/>
                <w:caps/>
                <w:color w:val="002060"/>
              </w:rPr>
              <w:t>SAKHR INFORMATION TECHNOLOGY CO.</w:t>
            </w:r>
          </w:p>
          <w:p w14:paraId="79B9DAEB" w14:textId="0020E04A" w:rsidR="003C4F05" w:rsidRPr="00942E15" w:rsidRDefault="003C4F05" w:rsidP="00431C58">
            <w:pPr>
              <w:pStyle w:val="Heading3"/>
              <w:rPr>
                <w:b/>
                <w:bCs/>
                <w:color w:val="auto"/>
                <w:sz w:val="22"/>
                <w:szCs w:val="22"/>
              </w:rPr>
            </w:pPr>
            <w:r>
              <w:t xml:space="preserve"> </w:t>
            </w:r>
            <w:r w:rsidRPr="00942E15">
              <w:rPr>
                <w:b/>
                <w:bCs/>
                <w:iCs/>
                <w:caps/>
                <w:color w:val="8A2387" w:themeColor="accent1"/>
                <w:sz w:val="22"/>
                <w:szCs w:val="22"/>
              </w:rPr>
              <w:t>(DEC 2002 – NOV 2004)</w:t>
            </w:r>
          </w:p>
          <w:p w14:paraId="6A106201" w14:textId="77777777" w:rsidR="003C4F05" w:rsidRPr="00B435D3" w:rsidRDefault="003C4F05" w:rsidP="00AE7544">
            <w:pPr>
              <w:rPr>
                <w:rFonts w:cstheme="minorHAnsi"/>
                <w:b/>
                <w:i/>
                <w:iCs/>
                <w:color w:val="auto"/>
                <w:sz w:val="22"/>
                <w:szCs w:val="22"/>
              </w:rPr>
            </w:pPr>
            <w:r w:rsidRPr="00B435D3">
              <w:rPr>
                <w:rFonts w:cstheme="minorHAnsi"/>
                <w:b/>
                <w:i/>
                <w:iCs/>
                <w:color w:val="auto"/>
                <w:sz w:val="22"/>
                <w:szCs w:val="22"/>
              </w:rPr>
              <w:t>Duties:</w:t>
            </w:r>
          </w:p>
          <w:p w14:paraId="173DF4C1" w14:textId="77777777"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Direct the requirements development for applying technology to satisfy business needs</w:t>
            </w:r>
          </w:p>
          <w:p w14:paraId="3EE34ADC" w14:textId="77777777"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Collaborate with team and subject matter experts to establish the technical vision and analyze tradeoffs between usability and performance needs.</w:t>
            </w:r>
          </w:p>
          <w:p w14:paraId="30BB9CFC" w14:textId="15DE428E" w:rsidR="003C4F05" w:rsidRPr="00535444" w:rsidRDefault="003C4F05" w:rsidP="00931476">
            <w:pPr>
              <w:pStyle w:val="ListParagraph"/>
              <w:numPr>
                <w:ilvl w:val="0"/>
                <w:numId w:val="5"/>
              </w:numPr>
              <w:ind w:left="142" w:hanging="142"/>
              <w:jc w:val="both"/>
              <w:rPr>
                <w:color w:val="auto"/>
                <w:sz w:val="22"/>
                <w:szCs w:val="22"/>
              </w:rPr>
            </w:pPr>
            <w:r w:rsidRPr="00535444">
              <w:rPr>
                <w:color w:val="auto"/>
                <w:sz w:val="22"/>
                <w:szCs w:val="22"/>
              </w:rPr>
              <w:t xml:space="preserve">Writing codes with C++ and SQL language to develop </w:t>
            </w:r>
            <w:r w:rsidR="00931476">
              <w:rPr>
                <w:color w:val="auto"/>
                <w:sz w:val="22"/>
                <w:szCs w:val="22"/>
              </w:rPr>
              <w:t>API components</w:t>
            </w:r>
            <w:r w:rsidR="00326C0A" w:rsidRPr="00535444">
              <w:rPr>
                <w:color w:val="auto"/>
                <w:sz w:val="22"/>
                <w:szCs w:val="22"/>
              </w:rPr>
              <w:t xml:space="preserve">. </w:t>
            </w:r>
          </w:p>
          <w:p w14:paraId="288238D4" w14:textId="77777777"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 xml:space="preserve">Developing the design and functional specifications produces deliverables related to the projects assigned </w:t>
            </w:r>
          </w:p>
          <w:p w14:paraId="26CAE938" w14:textId="511A683A"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 xml:space="preserve">Assist in the post-implementation support and system enhancements and working in research projects in Arabic department </w:t>
            </w:r>
          </w:p>
          <w:p w14:paraId="5161D8C4" w14:textId="54172476"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Implementing the business logic by programming languages.</w:t>
            </w:r>
          </w:p>
          <w:p w14:paraId="31C5C5B9" w14:textId="15A20E3C"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 xml:space="preserve">Development of user interfaces and configuration management of the source code. </w:t>
            </w:r>
          </w:p>
          <w:p w14:paraId="0B3F20FA" w14:textId="276BB988"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Developing new applications, components, and functionality to existing systems.</w:t>
            </w:r>
          </w:p>
          <w:p w14:paraId="0FE0D756" w14:textId="22BD2A5E"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 xml:space="preserve"> Involved in accurately providing estimated development times.</w:t>
            </w:r>
          </w:p>
          <w:p w14:paraId="3FB1C0C7" w14:textId="257211BC" w:rsidR="003C4F05" w:rsidRPr="00535444" w:rsidRDefault="003C4F05" w:rsidP="008A3298">
            <w:pPr>
              <w:pStyle w:val="ListParagraph"/>
              <w:numPr>
                <w:ilvl w:val="0"/>
                <w:numId w:val="5"/>
              </w:numPr>
              <w:ind w:left="142" w:hanging="142"/>
              <w:jc w:val="both"/>
              <w:rPr>
                <w:color w:val="auto"/>
                <w:sz w:val="22"/>
                <w:szCs w:val="22"/>
              </w:rPr>
            </w:pPr>
            <w:r w:rsidRPr="00535444">
              <w:rPr>
                <w:color w:val="auto"/>
                <w:sz w:val="22"/>
                <w:szCs w:val="22"/>
              </w:rPr>
              <w:t xml:space="preserve">Developing new functionalities, both back-end, and front-end. </w:t>
            </w:r>
          </w:p>
          <w:p w14:paraId="213D7786" w14:textId="03A7CB8E" w:rsidR="003C4F05" w:rsidRDefault="003C4F05" w:rsidP="008A3298">
            <w:pPr>
              <w:pStyle w:val="ListParagraph"/>
              <w:numPr>
                <w:ilvl w:val="0"/>
                <w:numId w:val="5"/>
              </w:numPr>
              <w:ind w:left="142" w:hanging="142"/>
              <w:jc w:val="both"/>
              <w:rPr>
                <w:color w:val="auto"/>
                <w:sz w:val="22"/>
                <w:szCs w:val="22"/>
              </w:rPr>
            </w:pPr>
            <w:r w:rsidRPr="00535444">
              <w:rPr>
                <w:color w:val="auto"/>
                <w:sz w:val="22"/>
                <w:szCs w:val="22"/>
              </w:rPr>
              <w:t>Follow standardized routine database maintenance procedures across all environments according to CMMI.</w:t>
            </w:r>
          </w:p>
          <w:p w14:paraId="599F962F" w14:textId="6E2FF09C" w:rsidR="003C4F05" w:rsidRDefault="003C4F05" w:rsidP="00152539">
            <w:pPr>
              <w:pStyle w:val="ListParagraph"/>
              <w:ind w:left="283"/>
              <w:jc w:val="both"/>
              <w:rPr>
                <w:color w:val="auto"/>
                <w:sz w:val="22"/>
                <w:szCs w:val="22"/>
              </w:rPr>
            </w:pPr>
          </w:p>
          <w:p w14:paraId="5A516D1A" w14:textId="7C844A68" w:rsidR="003C4F05" w:rsidRPr="00906B25" w:rsidRDefault="003C4F05" w:rsidP="00B435D3">
            <w:pPr>
              <w:pStyle w:val="ListParagraph"/>
              <w:ind w:left="0"/>
              <w:jc w:val="both"/>
              <w:rPr>
                <w:rFonts w:asciiTheme="majorHAnsi" w:eastAsiaTheme="majorEastAsia" w:hAnsiTheme="majorHAnsi" w:cstheme="majorBidi"/>
                <w:caps/>
                <w:color w:val="8A2387" w:themeColor="accent1"/>
                <w:sz w:val="38"/>
                <w:szCs w:val="38"/>
                <w:u w:val="single"/>
              </w:rPr>
            </w:pPr>
            <w:r w:rsidRPr="00906B25">
              <w:rPr>
                <w:rFonts w:asciiTheme="majorHAnsi" w:eastAsiaTheme="majorEastAsia" w:hAnsiTheme="majorHAnsi" w:cstheme="majorBidi"/>
                <w:caps/>
                <w:color w:val="8A2387" w:themeColor="accent1"/>
                <w:sz w:val="38"/>
                <w:szCs w:val="38"/>
                <w:u w:val="single"/>
              </w:rPr>
              <w:t xml:space="preserve">Technical </w:t>
            </w:r>
            <w:sdt>
              <w:sdtPr>
                <w:rPr>
                  <w:rFonts w:asciiTheme="majorHAnsi" w:eastAsiaTheme="majorEastAsia" w:hAnsiTheme="majorHAnsi" w:cstheme="majorBidi"/>
                  <w:caps/>
                  <w:color w:val="8A2387" w:themeColor="accent1"/>
                  <w:sz w:val="38"/>
                  <w:szCs w:val="38"/>
                  <w:u w:val="single"/>
                </w:rPr>
                <w:alias w:val="Skills:"/>
                <w:tag w:val="Skills:"/>
                <w:id w:val="1628891496"/>
                <w:placeholder>
                  <w:docPart w:val="66A85E5173F84B92A6C703C0A092C3A1"/>
                </w:placeholder>
                <w:temporary/>
                <w:showingPlcHdr/>
                <w:dataBinding w:prefixMappings="xmlns:ns0='http://schemas.microsoft.com/office/2006/coverPageProps' " w:xpath="/ns0:CoverPageProperties[1]/ns0:CompanyPhone[1]" w:storeItemID="{55AF091B-3C7A-41E3-B477-F2FDAA23CFDA}"/>
                <w:text w:multiLine="1"/>
              </w:sdtPr>
              <w:sdtContent>
                <w:r w:rsidRPr="00906B25">
                  <w:rPr>
                    <w:rFonts w:asciiTheme="majorHAnsi" w:eastAsiaTheme="majorEastAsia" w:hAnsiTheme="majorHAnsi" w:cstheme="majorBidi"/>
                    <w:caps/>
                    <w:color w:val="8A2387" w:themeColor="accent1"/>
                    <w:sz w:val="38"/>
                    <w:szCs w:val="38"/>
                    <w:u w:val="single"/>
                  </w:rPr>
                  <w:t>Skills</w:t>
                </w:r>
              </w:sdtContent>
            </w:sdt>
          </w:p>
          <w:p w14:paraId="09EF4FB7" w14:textId="77777777" w:rsidR="003C4F05" w:rsidRPr="00396A14" w:rsidRDefault="003C4F05" w:rsidP="00152539">
            <w:pPr>
              <w:pStyle w:val="ListParagraph"/>
              <w:ind w:left="283"/>
              <w:jc w:val="both"/>
              <w:rPr>
                <w:color w:val="auto"/>
                <w:sz w:val="12"/>
                <w:szCs w:val="12"/>
              </w:rPr>
            </w:pPr>
          </w:p>
          <w:p w14:paraId="1E5B36DB"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Project management skills and ITIL.</w:t>
            </w:r>
          </w:p>
          <w:p w14:paraId="2C5438FD" w14:textId="4050920A" w:rsidR="003C4F05" w:rsidRPr="00396A14" w:rsidRDefault="00ED1F20" w:rsidP="008A3298">
            <w:pPr>
              <w:pStyle w:val="ListParagraph"/>
              <w:numPr>
                <w:ilvl w:val="0"/>
                <w:numId w:val="5"/>
              </w:numPr>
              <w:spacing w:line="276" w:lineRule="auto"/>
              <w:ind w:left="142" w:hanging="142"/>
              <w:jc w:val="both"/>
              <w:rPr>
                <w:color w:val="auto"/>
                <w:sz w:val="22"/>
                <w:szCs w:val="22"/>
              </w:rPr>
            </w:pPr>
            <w:r>
              <w:rPr>
                <w:color w:val="auto"/>
                <w:sz w:val="22"/>
                <w:szCs w:val="22"/>
              </w:rPr>
              <w:t xml:space="preserve">Good experience in </w:t>
            </w:r>
            <w:r w:rsidR="003C4F05" w:rsidRPr="00396A14">
              <w:rPr>
                <w:color w:val="auto"/>
                <w:sz w:val="22"/>
                <w:szCs w:val="22"/>
              </w:rPr>
              <w:t xml:space="preserve">Risk, quality, </w:t>
            </w:r>
            <w:r w:rsidRPr="00396A14">
              <w:rPr>
                <w:color w:val="auto"/>
                <w:sz w:val="22"/>
                <w:szCs w:val="22"/>
              </w:rPr>
              <w:t>schedule,</w:t>
            </w:r>
            <w:r w:rsidR="00326C0A" w:rsidRPr="00396A14">
              <w:rPr>
                <w:color w:val="auto"/>
                <w:sz w:val="22"/>
                <w:szCs w:val="22"/>
              </w:rPr>
              <w:t xml:space="preserve"> </w:t>
            </w:r>
            <w:r w:rsidR="00EB198D" w:rsidRPr="00396A14">
              <w:rPr>
                <w:color w:val="auto"/>
                <w:sz w:val="22"/>
                <w:szCs w:val="22"/>
              </w:rPr>
              <w:t>and work</w:t>
            </w:r>
            <w:r w:rsidR="003C4F05" w:rsidRPr="00396A14">
              <w:rPr>
                <w:color w:val="auto"/>
                <w:sz w:val="22"/>
                <w:szCs w:val="22"/>
              </w:rPr>
              <w:t xml:space="preserve"> plan management</w:t>
            </w:r>
          </w:p>
          <w:p w14:paraId="361B1C0D"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Creating Software business analysis.</w:t>
            </w:r>
          </w:p>
          <w:p w14:paraId="490FE5E8" w14:textId="229868E1"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Java android, swift code, and flutter. </w:t>
            </w:r>
          </w:p>
          <w:p w14:paraId="01F3BE31"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Developing project objectives, strategies, scope, and project team organization.</w:t>
            </w:r>
          </w:p>
          <w:p w14:paraId="272393EE"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Respond to pressure and meet tight deadlines.</w:t>
            </w:r>
          </w:p>
          <w:p w14:paraId="1AEEC863" w14:textId="4BFC571B"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C++, C#, VB, and Java technologies. </w:t>
            </w:r>
          </w:p>
          <w:p w14:paraId="558A36E9" w14:textId="5342EC3F" w:rsidR="003C4F05" w:rsidRPr="00396A14" w:rsidRDefault="00C41948" w:rsidP="00C4194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REST and SOAP Web </w:t>
            </w:r>
            <w:r>
              <w:rPr>
                <w:color w:val="auto"/>
                <w:sz w:val="22"/>
                <w:szCs w:val="22"/>
              </w:rPr>
              <w:t>s</w:t>
            </w:r>
            <w:r w:rsidRPr="00396A14">
              <w:rPr>
                <w:color w:val="auto"/>
                <w:sz w:val="22"/>
                <w:szCs w:val="22"/>
              </w:rPr>
              <w:t>ervices</w:t>
            </w:r>
            <w:r>
              <w:rPr>
                <w:color w:val="auto"/>
                <w:sz w:val="22"/>
                <w:szCs w:val="22"/>
              </w:rPr>
              <w:t>,</w:t>
            </w:r>
            <w:r w:rsidR="003C4F05" w:rsidRPr="00396A14">
              <w:rPr>
                <w:color w:val="auto"/>
                <w:sz w:val="22"/>
                <w:szCs w:val="22"/>
              </w:rPr>
              <w:t xml:space="preserve"> and cluster Analysis.</w:t>
            </w:r>
          </w:p>
          <w:p w14:paraId="32696448"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.NET framework, MS Visual Studio foundation server, Windows Workflow Framework.</w:t>
            </w:r>
          </w:p>
          <w:p w14:paraId="1038FD9E"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5F6ADC">
              <w:rPr>
                <w:color w:val="auto"/>
                <w:sz w:val="22"/>
                <w:szCs w:val="22"/>
              </w:rPr>
              <w:t>Sharing code, track work, and ship software using DevOps services</w:t>
            </w:r>
            <w:r w:rsidRPr="00396A14">
              <w:rPr>
                <w:color w:val="auto"/>
                <w:sz w:val="22"/>
                <w:szCs w:val="22"/>
              </w:rPr>
              <w:t xml:space="preserve">. </w:t>
            </w:r>
          </w:p>
          <w:p w14:paraId="7566599B" w14:textId="401C8837" w:rsidR="003C4F05" w:rsidRPr="00396A14" w:rsidRDefault="003C4F05" w:rsidP="00673271">
            <w:pPr>
              <w:pStyle w:val="ListParagraph"/>
              <w:numPr>
                <w:ilvl w:val="0"/>
                <w:numId w:val="5"/>
              </w:numPr>
              <w:spacing w:line="276" w:lineRule="auto"/>
              <w:ind w:left="142" w:hanging="142"/>
              <w:jc w:val="both"/>
              <w:rPr>
                <w:color w:val="auto"/>
                <w:sz w:val="22"/>
                <w:szCs w:val="22"/>
              </w:rPr>
            </w:pPr>
            <w:r w:rsidRPr="00396A14">
              <w:rPr>
                <w:color w:val="auto"/>
                <w:sz w:val="22"/>
                <w:szCs w:val="22"/>
              </w:rPr>
              <w:lastRenderedPageBreak/>
              <w:t xml:space="preserve">Microsoft office 365, and administrating </w:t>
            </w:r>
            <w:r w:rsidR="00673271">
              <w:rPr>
                <w:color w:val="auto"/>
                <w:sz w:val="22"/>
                <w:szCs w:val="22"/>
              </w:rPr>
              <w:t>c</w:t>
            </w:r>
            <w:r w:rsidRPr="00396A14">
              <w:rPr>
                <w:color w:val="auto"/>
                <w:sz w:val="22"/>
                <w:szCs w:val="22"/>
              </w:rPr>
              <w:t>omputing cloud service such windows MS azure and AWS</w:t>
            </w:r>
          </w:p>
          <w:p w14:paraId="72888CE3" w14:textId="5AEBBD79" w:rsidR="003C4F05" w:rsidRDefault="003C4F05" w:rsidP="00F55F7B">
            <w:pPr>
              <w:pStyle w:val="ListParagraph"/>
              <w:numPr>
                <w:ilvl w:val="0"/>
                <w:numId w:val="5"/>
              </w:numPr>
              <w:spacing w:line="276" w:lineRule="auto"/>
              <w:ind w:left="142" w:hanging="142"/>
              <w:jc w:val="both"/>
              <w:rPr>
                <w:color w:val="auto"/>
                <w:sz w:val="22"/>
                <w:szCs w:val="22"/>
              </w:rPr>
            </w:pPr>
            <w:r w:rsidRPr="00396A14">
              <w:rPr>
                <w:color w:val="auto"/>
                <w:sz w:val="22"/>
                <w:szCs w:val="22"/>
              </w:rPr>
              <w:t>IBM Logic Web Sphere</w:t>
            </w:r>
            <w:r w:rsidR="00F55F7B">
              <w:rPr>
                <w:color w:val="auto"/>
                <w:sz w:val="22"/>
                <w:szCs w:val="22"/>
              </w:rPr>
              <w:t>.</w:t>
            </w:r>
          </w:p>
          <w:p w14:paraId="20D0A386" w14:textId="69C24D4F" w:rsidR="00E82E4A" w:rsidRPr="00E82E4A" w:rsidRDefault="00E82E4A" w:rsidP="00E82E4A">
            <w:pPr>
              <w:pStyle w:val="ListParagraph"/>
              <w:numPr>
                <w:ilvl w:val="0"/>
                <w:numId w:val="5"/>
              </w:numPr>
              <w:ind w:left="142" w:hanging="142"/>
              <w:jc w:val="both"/>
              <w:rPr>
                <w:color w:val="auto"/>
                <w:sz w:val="22"/>
                <w:szCs w:val="22"/>
              </w:rPr>
            </w:pPr>
            <w:r>
              <w:rPr>
                <w:color w:val="auto"/>
                <w:sz w:val="22"/>
                <w:szCs w:val="22"/>
              </w:rPr>
              <w:t xml:space="preserve">Developing and building payment services, banking services, and </w:t>
            </w:r>
            <w:r w:rsidR="009F79E3">
              <w:rPr>
                <w:color w:val="auto"/>
                <w:sz w:val="22"/>
                <w:szCs w:val="22"/>
              </w:rPr>
              <w:t xml:space="preserve">banking </w:t>
            </w:r>
            <w:r>
              <w:rPr>
                <w:color w:val="auto"/>
                <w:sz w:val="22"/>
                <w:szCs w:val="22"/>
              </w:rPr>
              <w:t>BI reports.</w:t>
            </w:r>
          </w:p>
          <w:p w14:paraId="7B91CAC9" w14:textId="3328395A"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MS Entity framework, .Net core, and MVC.</w:t>
            </w:r>
          </w:p>
          <w:p w14:paraId="3C834A02" w14:textId="51BB6F1B"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Implement agile management ideas in progress of software </w:t>
            </w:r>
            <w:r w:rsidR="00326C0A" w:rsidRPr="00396A14">
              <w:rPr>
                <w:color w:val="auto"/>
                <w:sz w:val="22"/>
                <w:szCs w:val="22"/>
              </w:rPr>
              <w:t>applications,</w:t>
            </w:r>
            <w:r w:rsidRPr="00396A14">
              <w:rPr>
                <w:color w:val="auto"/>
                <w:sz w:val="22"/>
                <w:szCs w:val="22"/>
              </w:rPr>
              <w:t xml:space="preserve"> applied scrum principles and practices </w:t>
            </w:r>
          </w:p>
          <w:p w14:paraId="08CE99A7"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Business Intelligent Architect such as IBM COGNOS, MS business intelligence.</w:t>
            </w:r>
          </w:p>
          <w:p w14:paraId="78E95E33" w14:textId="2D770F9B" w:rsidR="003C4F05" w:rsidRPr="00396A14" w:rsidRDefault="003C4F05" w:rsidP="00C41948">
            <w:pPr>
              <w:pStyle w:val="ListParagraph"/>
              <w:numPr>
                <w:ilvl w:val="0"/>
                <w:numId w:val="5"/>
              </w:numPr>
              <w:spacing w:line="276" w:lineRule="auto"/>
              <w:ind w:left="142" w:hanging="142"/>
              <w:jc w:val="both"/>
              <w:rPr>
                <w:color w:val="auto"/>
                <w:sz w:val="22"/>
                <w:szCs w:val="22"/>
              </w:rPr>
            </w:pPr>
            <w:r w:rsidRPr="00396A14">
              <w:rPr>
                <w:color w:val="auto"/>
                <w:sz w:val="22"/>
                <w:szCs w:val="22"/>
              </w:rPr>
              <w:t>Service-oriented architecture methodologies such as IBM Message B</w:t>
            </w:r>
            <w:r w:rsidR="00C41948">
              <w:rPr>
                <w:color w:val="auto"/>
                <w:sz w:val="22"/>
                <w:szCs w:val="22"/>
              </w:rPr>
              <w:t>ro</w:t>
            </w:r>
            <w:r w:rsidRPr="00396A14">
              <w:rPr>
                <w:color w:val="auto"/>
                <w:sz w:val="22"/>
                <w:szCs w:val="22"/>
              </w:rPr>
              <w:t>ker.</w:t>
            </w:r>
          </w:p>
          <w:p w14:paraId="2BCFD61F" w14:textId="4FAB47FC" w:rsidR="003C4F05" w:rsidRPr="00396A14" w:rsidRDefault="003C4F05" w:rsidP="00C4194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Implementing, and design, administration relational database (Oracle, SQL Server, </w:t>
            </w:r>
            <w:r w:rsidR="00C41948">
              <w:rPr>
                <w:color w:val="auto"/>
                <w:sz w:val="22"/>
                <w:szCs w:val="22"/>
              </w:rPr>
              <w:t xml:space="preserve">IBM </w:t>
            </w:r>
            <w:r w:rsidRPr="00396A14">
              <w:rPr>
                <w:color w:val="auto"/>
                <w:sz w:val="22"/>
                <w:szCs w:val="22"/>
              </w:rPr>
              <w:t>DB2</w:t>
            </w:r>
            <w:r w:rsidR="00C41948">
              <w:rPr>
                <w:color w:val="auto"/>
                <w:sz w:val="22"/>
                <w:szCs w:val="22"/>
              </w:rPr>
              <w:t xml:space="preserve">, </w:t>
            </w:r>
            <w:r w:rsidR="00C41948" w:rsidRPr="00396A14">
              <w:rPr>
                <w:color w:val="auto"/>
                <w:sz w:val="22"/>
                <w:szCs w:val="22"/>
              </w:rPr>
              <w:t>IBM r</w:t>
            </w:r>
            <w:r w:rsidR="00C41948">
              <w:rPr>
                <w:color w:val="auto"/>
                <w:sz w:val="22"/>
                <w:szCs w:val="22"/>
              </w:rPr>
              <w:t>ational developer</w:t>
            </w:r>
            <w:r w:rsidR="00C41948" w:rsidRPr="00396A14">
              <w:rPr>
                <w:color w:val="auto"/>
                <w:sz w:val="22"/>
                <w:szCs w:val="22"/>
              </w:rPr>
              <w:t>, and MS Access</w:t>
            </w:r>
            <w:r w:rsidRPr="00396A14">
              <w:rPr>
                <w:color w:val="auto"/>
                <w:sz w:val="22"/>
                <w:szCs w:val="22"/>
              </w:rPr>
              <w:t xml:space="preserve">). </w:t>
            </w:r>
          </w:p>
          <w:p w14:paraId="5F562605" w14:textId="7569C536"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ETL processes, SQL Server Integration Services, SQL Server Reporting Services, SQL </w:t>
            </w:r>
            <w:r w:rsidR="00326C0A" w:rsidRPr="00396A14">
              <w:rPr>
                <w:color w:val="auto"/>
                <w:sz w:val="22"/>
                <w:szCs w:val="22"/>
              </w:rPr>
              <w:t>Server,</w:t>
            </w:r>
            <w:r w:rsidR="00AC7693">
              <w:rPr>
                <w:rFonts w:ascii="Arial" w:hAnsi="Arial" w:cs="Arial"/>
                <w:color w:val="555555"/>
                <w:sz w:val="20"/>
                <w:szCs w:val="20"/>
                <w:shd w:val="clear" w:color="auto" w:fill="FFFFFF"/>
              </w:rPr>
              <w:t xml:space="preserve"> </w:t>
            </w:r>
            <w:r w:rsidR="00AC7693" w:rsidRPr="00AC7693">
              <w:rPr>
                <w:color w:val="auto"/>
                <w:sz w:val="22"/>
                <w:szCs w:val="22"/>
              </w:rPr>
              <w:t>Data Quality Assessments</w:t>
            </w:r>
            <w:r w:rsidR="00AC7693">
              <w:rPr>
                <w:color w:val="auto"/>
                <w:sz w:val="22"/>
                <w:szCs w:val="22"/>
              </w:rPr>
              <w:t>,</w:t>
            </w:r>
            <w:r w:rsidR="00CE5FFB" w:rsidRPr="00CE5FFB">
              <w:rPr>
                <w:color w:val="auto"/>
                <w:sz w:val="22"/>
                <w:szCs w:val="22"/>
              </w:rPr>
              <w:t xml:space="preserve"> Quantitative and qualitative analysis</w:t>
            </w:r>
            <w:r w:rsidRPr="00396A14">
              <w:rPr>
                <w:color w:val="auto"/>
                <w:sz w:val="22"/>
                <w:szCs w:val="22"/>
              </w:rPr>
              <w:t xml:space="preserve"> Services.</w:t>
            </w:r>
          </w:p>
          <w:p w14:paraId="06FD87F4" w14:textId="77777777"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 Building data warehouse applications. </w:t>
            </w:r>
          </w:p>
          <w:p w14:paraId="475551F7" w14:textId="46A5FE85" w:rsidR="003C4F05" w:rsidRPr="00396A14" w:rsidRDefault="003C4F05" w:rsidP="00673271">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 Multi-threading and building real-time systems.</w:t>
            </w:r>
          </w:p>
          <w:p w14:paraId="2F363EA8" w14:textId="054CAA49" w:rsidR="003C4F05" w:rsidRPr="00396A14" w:rsidRDefault="003C4F05" w:rsidP="00673271">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Developing </w:t>
            </w:r>
            <w:r w:rsidR="00673271">
              <w:rPr>
                <w:color w:val="auto"/>
                <w:sz w:val="22"/>
                <w:szCs w:val="22"/>
              </w:rPr>
              <w:t xml:space="preserve">and </w:t>
            </w:r>
            <w:r w:rsidR="00673271" w:rsidRPr="00396A14">
              <w:rPr>
                <w:color w:val="auto"/>
                <w:sz w:val="22"/>
                <w:szCs w:val="22"/>
              </w:rPr>
              <w:t>administration</w:t>
            </w:r>
            <w:r w:rsidRPr="00396A14">
              <w:rPr>
                <w:color w:val="auto"/>
                <w:sz w:val="22"/>
                <w:szCs w:val="22"/>
              </w:rPr>
              <w:t xml:space="preserve"> Microsoft SharePoint, SharePoint Workflow, </w:t>
            </w:r>
            <w:r w:rsidR="00673271">
              <w:rPr>
                <w:color w:val="auto"/>
                <w:sz w:val="22"/>
                <w:szCs w:val="22"/>
              </w:rPr>
              <w:t xml:space="preserve">and </w:t>
            </w:r>
            <w:r w:rsidRPr="00396A14">
              <w:rPr>
                <w:color w:val="auto"/>
                <w:sz w:val="22"/>
                <w:szCs w:val="22"/>
              </w:rPr>
              <w:t>InfoPath.</w:t>
            </w:r>
          </w:p>
          <w:p w14:paraId="4F0E8946" w14:textId="5A023129"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CAML Queries language, LINQ Queries language, SharePoint </w:t>
            </w:r>
            <w:r>
              <w:rPr>
                <w:color w:val="auto"/>
                <w:sz w:val="22"/>
                <w:szCs w:val="22"/>
              </w:rPr>
              <w:t>Services</w:t>
            </w:r>
            <w:r w:rsidRPr="00396A14">
              <w:rPr>
                <w:color w:val="auto"/>
                <w:sz w:val="22"/>
                <w:szCs w:val="22"/>
              </w:rPr>
              <w:t>, SharePoint Apps Model, and WCF Service.</w:t>
            </w:r>
          </w:p>
          <w:p w14:paraId="221EC192" w14:textId="136FD272" w:rsidR="008A4042" w:rsidRDefault="003C4F05" w:rsidP="008A4042">
            <w:pPr>
              <w:pStyle w:val="ListParagraph"/>
              <w:numPr>
                <w:ilvl w:val="0"/>
                <w:numId w:val="5"/>
              </w:numPr>
              <w:ind w:left="142" w:hanging="142"/>
              <w:jc w:val="both"/>
              <w:rPr>
                <w:color w:val="auto"/>
                <w:sz w:val="22"/>
                <w:szCs w:val="22"/>
              </w:rPr>
            </w:pPr>
            <w:r w:rsidRPr="00396A14">
              <w:rPr>
                <w:color w:val="auto"/>
                <w:sz w:val="22"/>
                <w:szCs w:val="22"/>
              </w:rPr>
              <w:t>Building and deploying BI reports using Microsoft SQL Server ETL Working Data modeling Tools</w:t>
            </w:r>
            <w:r w:rsidR="008A4042">
              <w:rPr>
                <w:color w:val="auto"/>
                <w:sz w:val="22"/>
                <w:szCs w:val="22"/>
              </w:rPr>
              <w:t>.</w:t>
            </w:r>
          </w:p>
          <w:p w14:paraId="7BB51EE3" w14:textId="5ABCAE19" w:rsidR="003C4F05" w:rsidRPr="00396A14" w:rsidRDefault="008A4042" w:rsidP="008A4042">
            <w:pPr>
              <w:pStyle w:val="ListParagraph"/>
              <w:numPr>
                <w:ilvl w:val="0"/>
                <w:numId w:val="5"/>
              </w:numPr>
              <w:spacing w:line="276" w:lineRule="auto"/>
              <w:ind w:left="142" w:hanging="142"/>
              <w:jc w:val="both"/>
              <w:rPr>
                <w:color w:val="auto"/>
                <w:sz w:val="22"/>
                <w:szCs w:val="22"/>
              </w:rPr>
            </w:pPr>
            <w:r>
              <w:rPr>
                <w:color w:val="auto"/>
                <w:sz w:val="22"/>
                <w:szCs w:val="22"/>
              </w:rPr>
              <w:t>Microsoft</w:t>
            </w:r>
            <w:r w:rsidR="003C4F05" w:rsidRPr="00396A14">
              <w:rPr>
                <w:color w:val="auto"/>
                <w:sz w:val="22"/>
                <w:szCs w:val="22"/>
              </w:rPr>
              <w:t xml:space="preserve"> Reporting Services and MS Report Builder, SAP Crystal report.</w:t>
            </w:r>
          </w:p>
          <w:p w14:paraId="6E6EF036" w14:textId="43E91F54"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Database trapshooting, maintenance, recovery and turning.</w:t>
            </w:r>
          </w:p>
          <w:p w14:paraId="31022A4D" w14:textId="4B9E899F"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JavaScript, HTML, ASP.NET, AJAX, CSS, JavaScript, MVC, WCF, XML, bootstrap, and jQuery. </w:t>
            </w:r>
          </w:p>
          <w:p w14:paraId="76F6E1B4" w14:textId="70052DA3" w:rsidR="003C4F05" w:rsidRPr="00396A14" w:rsidRDefault="004C570B" w:rsidP="008A3298">
            <w:pPr>
              <w:pStyle w:val="ListParagraph"/>
              <w:numPr>
                <w:ilvl w:val="0"/>
                <w:numId w:val="5"/>
              </w:numPr>
              <w:spacing w:line="276" w:lineRule="auto"/>
              <w:ind w:left="142" w:hanging="142"/>
              <w:jc w:val="both"/>
              <w:rPr>
                <w:color w:val="auto"/>
                <w:sz w:val="22"/>
                <w:szCs w:val="22"/>
              </w:rPr>
            </w:pPr>
            <w:r>
              <w:rPr>
                <w:color w:val="auto"/>
                <w:sz w:val="22"/>
                <w:szCs w:val="22"/>
              </w:rPr>
              <w:t xml:space="preserve">Strong experience in </w:t>
            </w:r>
            <w:r w:rsidR="003C4F05" w:rsidRPr="00396A14">
              <w:rPr>
                <w:color w:val="auto"/>
                <w:sz w:val="22"/>
                <w:szCs w:val="22"/>
              </w:rPr>
              <w:t xml:space="preserve">Microsoft project, Microsoft </w:t>
            </w:r>
            <w:r w:rsidR="00326C0A" w:rsidRPr="00396A14">
              <w:rPr>
                <w:color w:val="auto"/>
                <w:sz w:val="22"/>
                <w:szCs w:val="22"/>
              </w:rPr>
              <w:t>Visio,</w:t>
            </w:r>
            <w:r w:rsidR="003C4F05" w:rsidRPr="00396A14">
              <w:rPr>
                <w:color w:val="auto"/>
                <w:sz w:val="22"/>
                <w:szCs w:val="22"/>
              </w:rPr>
              <w:t xml:space="preserve"> and Microsoft PowerPoint. </w:t>
            </w:r>
          </w:p>
          <w:p w14:paraId="783DACB3" w14:textId="3EE0DA48"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 xml:space="preserve">Analysis, design, and development of Oracle applications utilizing the following tools such as </w:t>
            </w:r>
            <w:r w:rsidR="00F55F7B">
              <w:rPr>
                <w:color w:val="auto"/>
                <w:sz w:val="22"/>
                <w:szCs w:val="22"/>
              </w:rPr>
              <w:t xml:space="preserve">SQL, </w:t>
            </w:r>
            <w:r w:rsidRPr="00396A14">
              <w:rPr>
                <w:color w:val="auto"/>
                <w:sz w:val="22"/>
                <w:szCs w:val="22"/>
              </w:rPr>
              <w:t xml:space="preserve">Oracle PL/SQL, XML, Oracle Reports, Oracle Forms, workflow, and Toad. </w:t>
            </w:r>
          </w:p>
          <w:p w14:paraId="71174809" w14:textId="488B5FBD"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Oracle E-Business Suite (PO, INV, supply chain, HRMS, and CRM).</w:t>
            </w:r>
          </w:p>
          <w:p w14:paraId="25336899" w14:textId="3D8103A8" w:rsidR="003C4F05" w:rsidRPr="00396A14" w:rsidRDefault="003C4F05" w:rsidP="008A3298">
            <w:pPr>
              <w:pStyle w:val="ListParagraph"/>
              <w:numPr>
                <w:ilvl w:val="0"/>
                <w:numId w:val="5"/>
              </w:numPr>
              <w:spacing w:line="276" w:lineRule="auto"/>
              <w:ind w:left="142" w:hanging="142"/>
              <w:jc w:val="both"/>
              <w:rPr>
                <w:color w:val="auto"/>
                <w:sz w:val="22"/>
                <w:szCs w:val="22"/>
              </w:rPr>
            </w:pPr>
            <w:r w:rsidRPr="00396A14">
              <w:rPr>
                <w:color w:val="auto"/>
                <w:sz w:val="22"/>
                <w:szCs w:val="22"/>
              </w:rPr>
              <w:t>Office 365 Identities, provisioning tenant accounts, managing users.</w:t>
            </w:r>
          </w:p>
          <w:p w14:paraId="1092267C" w14:textId="3089E44B" w:rsidR="00AC7693" w:rsidRPr="00AC7693" w:rsidRDefault="003C4F05" w:rsidP="00AC7693">
            <w:pPr>
              <w:pStyle w:val="ListParagraph"/>
              <w:numPr>
                <w:ilvl w:val="0"/>
                <w:numId w:val="5"/>
              </w:numPr>
              <w:ind w:left="142" w:hanging="142"/>
              <w:jc w:val="both"/>
              <w:rPr>
                <w:color w:val="auto"/>
                <w:sz w:val="22"/>
                <w:szCs w:val="22"/>
              </w:rPr>
            </w:pPr>
            <w:r w:rsidRPr="00396A14">
              <w:rPr>
                <w:color w:val="auto"/>
                <w:sz w:val="22"/>
                <w:szCs w:val="22"/>
              </w:rPr>
              <w:t xml:space="preserve">Analyzing, </w:t>
            </w:r>
            <w:r w:rsidR="00326C0A" w:rsidRPr="00396A14">
              <w:rPr>
                <w:color w:val="auto"/>
                <w:sz w:val="22"/>
                <w:szCs w:val="22"/>
              </w:rPr>
              <w:t>designing,</w:t>
            </w:r>
            <w:r w:rsidRPr="00396A14">
              <w:rPr>
                <w:color w:val="auto"/>
                <w:sz w:val="22"/>
                <w:szCs w:val="22"/>
              </w:rPr>
              <w:t xml:space="preserve"> and developing Enterprise resource planning (ERP).</w:t>
            </w:r>
          </w:p>
          <w:p w14:paraId="0AEFCCF3" w14:textId="078E2DD0" w:rsidR="00575960" w:rsidRDefault="00AC7693" w:rsidP="008A4042">
            <w:pPr>
              <w:pStyle w:val="ListParagraph"/>
              <w:numPr>
                <w:ilvl w:val="0"/>
                <w:numId w:val="5"/>
              </w:numPr>
              <w:ind w:left="142" w:hanging="142"/>
              <w:jc w:val="both"/>
              <w:rPr>
                <w:color w:val="auto"/>
                <w:sz w:val="22"/>
                <w:szCs w:val="22"/>
              </w:rPr>
            </w:pPr>
            <w:r>
              <w:rPr>
                <w:color w:val="auto"/>
                <w:sz w:val="22"/>
                <w:szCs w:val="22"/>
              </w:rPr>
              <w:t>P</w:t>
            </w:r>
            <w:r w:rsidR="00575960">
              <w:rPr>
                <w:color w:val="auto"/>
                <w:sz w:val="22"/>
                <w:szCs w:val="22"/>
              </w:rPr>
              <w:t>ython programing</w:t>
            </w:r>
            <w:r>
              <w:rPr>
                <w:color w:val="auto"/>
                <w:sz w:val="22"/>
                <w:szCs w:val="22"/>
              </w:rPr>
              <w:t>.</w:t>
            </w:r>
          </w:p>
          <w:p w14:paraId="0BDC9229" w14:textId="3EFB870F" w:rsidR="00575960" w:rsidRDefault="00575960" w:rsidP="008A4042">
            <w:pPr>
              <w:pStyle w:val="ListParagraph"/>
              <w:numPr>
                <w:ilvl w:val="0"/>
                <w:numId w:val="5"/>
              </w:numPr>
              <w:ind w:left="142" w:hanging="142"/>
              <w:jc w:val="both"/>
              <w:rPr>
                <w:color w:val="auto"/>
                <w:sz w:val="22"/>
                <w:szCs w:val="22"/>
              </w:rPr>
            </w:pPr>
            <w:r>
              <w:rPr>
                <w:color w:val="auto"/>
                <w:sz w:val="22"/>
                <w:szCs w:val="22"/>
              </w:rPr>
              <w:t>Web application security</w:t>
            </w:r>
          </w:p>
          <w:p w14:paraId="72818949" w14:textId="77777777" w:rsidR="00575960" w:rsidRPr="008A4042" w:rsidRDefault="00575960" w:rsidP="00575960">
            <w:pPr>
              <w:pStyle w:val="ListParagraph"/>
              <w:ind w:left="142"/>
              <w:jc w:val="both"/>
              <w:rPr>
                <w:color w:val="auto"/>
                <w:sz w:val="22"/>
                <w:szCs w:val="22"/>
              </w:rPr>
            </w:pPr>
          </w:p>
          <w:p w14:paraId="2FE13628" w14:textId="7813C433" w:rsidR="003C4F05" w:rsidRPr="00EC0F79" w:rsidRDefault="003C4F05" w:rsidP="00EC0F79">
            <w:pPr>
              <w:rPr>
                <w:lang w:val="it-IT"/>
              </w:rPr>
            </w:pPr>
          </w:p>
        </w:tc>
      </w:tr>
      <w:tr w:rsidR="005553B6" w:rsidRPr="004A28EA" w14:paraId="4B3D8420" w14:textId="77777777" w:rsidTr="008A3298">
        <w:trPr>
          <w:trHeight w:val="540"/>
        </w:trPr>
        <w:sdt>
          <w:sdtPr>
            <w:id w:val="1050265814"/>
            <w:placeholder>
              <w:docPart w:val="96749B5632674EBAA93780E2BC498D4A"/>
            </w:placeholder>
            <w:temporary/>
            <w:showingPlcHdr/>
            <w15:appearance w15:val="hidden"/>
          </w:sdtPr>
          <w:sdtContent>
            <w:tc>
              <w:tcPr>
                <w:tcW w:w="3097" w:type="dxa"/>
              </w:tcPr>
              <w:p w14:paraId="10A66F78" w14:textId="77777777" w:rsidR="005553B6" w:rsidRDefault="005553B6" w:rsidP="004A28EA">
                <w:pPr>
                  <w:pStyle w:val="Heading4"/>
                </w:pPr>
                <w:r w:rsidRPr="001E2F63">
                  <w:rPr>
                    <w:sz w:val="28"/>
                    <w:szCs w:val="28"/>
                    <w:u w:val="single"/>
                  </w:rPr>
                  <w:t>C O N T A C T</w:t>
                </w:r>
              </w:p>
            </w:tc>
          </w:sdtContent>
        </w:sdt>
        <w:tc>
          <w:tcPr>
            <w:tcW w:w="447" w:type="dxa"/>
          </w:tcPr>
          <w:p w14:paraId="5C0F0165" w14:textId="77777777" w:rsidR="005553B6" w:rsidRDefault="005553B6" w:rsidP="004A28EA">
            <w:pPr>
              <w:pStyle w:val="Heading4"/>
            </w:pPr>
          </w:p>
        </w:tc>
        <w:tc>
          <w:tcPr>
            <w:tcW w:w="284" w:type="dxa"/>
          </w:tcPr>
          <w:p w14:paraId="46B55F60" w14:textId="77777777" w:rsidR="005553B6" w:rsidRDefault="005553B6" w:rsidP="00B53BA9">
            <w:pPr>
              <w:pStyle w:val="Heading4"/>
            </w:pPr>
          </w:p>
        </w:tc>
        <w:tc>
          <w:tcPr>
            <w:tcW w:w="7938" w:type="dxa"/>
            <w:vMerge/>
          </w:tcPr>
          <w:p w14:paraId="3718BDFE" w14:textId="77777777" w:rsidR="005553B6" w:rsidRDefault="005553B6" w:rsidP="002E7306">
            <w:pPr>
              <w:pStyle w:val="Title"/>
            </w:pPr>
          </w:p>
        </w:tc>
      </w:tr>
      <w:tr w:rsidR="005553B6" w:rsidRPr="004A28EA" w14:paraId="08382DA5" w14:textId="77777777" w:rsidTr="008A3298">
        <w:trPr>
          <w:trHeight w:val="620"/>
        </w:trPr>
        <w:tc>
          <w:tcPr>
            <w:tcW w:w="3544" w:type="dxa"/>
            <w:gridSpan w:val="2"/>
            <w:vAlign w:val="center"/>
          </w:tcPr>
          <w:p w14:paraId="0B69BD84" w14:textId="3FB5527C" w:rsidR="005553B6" w:rsidRPr="00B8453F" w:rsidRDefault="003F0D7F" w:rsidP="005553B6">
            <w:r>
              <w:pict w14:anchorId="23CD0EC0">
                <v:shape id="Graphic 4" o:spid="_x0000_i1027" type="#_x0000_t75" alt="@" style="width:14.25pt;height:14.25pt;visibility:visible">
                  <v:imagedata r:id="rId11" o:title=""/>
                </v:shape>
              </w:pict>
            </w:r>
            <w:r w:rsidR="005553B6">
              <w:t xml:space="preserve"> </w:t>
            </w:r>
            <w:r w:rsidR="005553B6" w:rsidRPr="005553B6">
              <w:rPr>
                <w:color w:val="FFFFFF" w:themeColor="background1"/>
              </w:rPr>
              <w:t>Khaled_kin@hotmail.com</w:t>
            </w:r>
          </w:p>
        </w:tc>
        <w:tc>
          <w:tcPr>
            <w:tcW w:w="284" w:type="dxa"/>
            <w:vMerge w:val="restart"/>
          </w:tcPr>
          <w:p w14:paraId="72981A9C" w14:textId="74B431B5" w:rsidR="005553B6" w:rsidRDefault="005553B6" w:rsidP="004A28EA">
            <w:r>
              <w:t xml:space="preserve"> </w:t>
            </w:r>
          </w:p>
        </w:tc>
        <w:tc>
          <w:tcPr>
            <w:tcW w:w="7938" w:type="dxa"/>
            <w:vMerge/>
          </w:tcPr>
          <w:p w14:paraId="5041D293" w14:textId="77777777" w:rsidR="005553B6" w:rsidRDefault="005553B6" w:rsidP="002E7306">
            <w:pPr>
              <w:pStyle w:val="Title"/>
            </w:pPr>
          </w:p>
        </w:tc>
      </w:tr>
      <w:tr w:rsidR="005553B6" w:rsidRPr="004A28EA" w14:paraId="56504C4C" w14:textId="77777777" w:rsidTr="008A3298">
        <w:trPr>
          <w:trHeight w:val="540"/>
        </w:trPr>
        <w:tc>
          <w:tcPr>
            <w:tcW w:w="3544" w:type="dxa"/>
            <w:gridSpan w:val="2"/>
            <w:vAlign w:val="center"/>
          </w:tcPr>
          <w:p w14:paraId="03EA830F" w14:textId="0FAF143A" w:rsidR="005553B6" w:rsidRPr="005553B6" w:rsidRDefault="005553B6" w:rsidP="005553B6">
            <w:pPr>
              <w:rPr>
                <w:color w:val="FFFFFF" w:themeColor="background1"/>
              </w:rPr>
            </w:pPr>
            <w:r w:rsidRPr="005553B6">
              <w:rPr>
                <w:noProof/>
                <w:color w:val="FFFFFF" w:themeColor="background1"/>
              </w:rPr>
              <mc:AlternateContent>
                <mc:Choice Requires="wpg">
                  <w:drawing>
                    <wp:anchor distT="0" distB="0" distL="114300" distR="114300" simplePos="0" relativeHeight="251746304" behindDoc="0" locked="0" layoutInCell="1" allowOverlap="1" wp14:anchorId="0790C247" wp14:editId="63175B0E">
                      <wp:simplePos x="0" y="0"/>
                      <wp:positionH relativeFrom="column">
                        <wp:posOffset>40005</wp:posOffset>
                      </wp:positionH>
                      <wp:positionV relativeFrom="paragraph">
                        <wp:posOffset>-28575</wp:posOffset>
                      </wp:positionV>
                      <wp:extent cx="113665" cy="211455"/>
                      <wp:effectExtent l="38100" t="38100" r="38735" b="36195"/>
                      <wp:wrapNone/>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3665"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45B919" id="Graphic 38" o:spid="_x0000_s1026" style="position:absolute;left:0;text-align:left;margin-left:3.15pt;margin-top:-2.25pt;width:8.95pt;height:16.65pt;z-index:251746304"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">
                      <v:shape id="Freeform 84" o:spid="_x0000_s1027" style="position:absolute;left:2969;top:42367;width:1142;height:2114;visibility:visible;mso-wrap-style:square;v-text-anchor:middle" coordsize="114185,211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3Be8MA&#10;AADbAAAADwAAAGRycy9kb3ducmV2LnhtbESPQYvCMBSE78L+h/AW9qapK4pUo8iC7B4E0Sp6fDTP&#10;pti8lCba7r83guBxmJlvmPmys5W4U+NLxwqGgwQEce50yYWCQ7buT0H4gKyxckwK/snDcvHRm2Oq&#10;Xcs7uu9DISKEfYoKTAh1KqXPDVn0A1cTR+/iGoshyqaQusE2wm0lv5NkIi2WHBcM1vRjKL/ub1bB&#10;rT1eD0XO2zozGY3O681vctoo9fXZrWYgAnXhHX61/7SC0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3Be8MAAADbAAAADwAAAAAAAAAAAAAAAACYAgAAZHJzL2Rv&#10;d25yZXYueG1sUEsFBgAAAAAEAAQA9QAAAIgD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OsIA&#10;AADbAAAADwAAAGRycy9kb3ducmV2LnhtbESPT4vCMBTE7wt+h/AEb2uqgizVKCqIXmT9d/H2bJ5N&#10;sXkpTbT125sFYY/DzPyGmc5bW4on1b5wrGDQT0AQZ04XnCs4n9bfPyB8QNZYOiYFL/Iwn3W+pphq&#10;1/CBnseQiwhhn6ICE0KVSukzQxZ931XE0bu52mKIss6lrrGJcFvKYZKMpcWC44LBilaGsvvxYRXs&#10;B4Yv+W/rqutmt9ytaHvYNE6pXrddTEAEasN/+NPeagWjMfx9iT9Az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Yk6wgAAANsAAAAPAAAAAAAAAAAAAAAAAJgCAABkcnMvZG93&#10;bnJldi54bWxQSwUGAAAAAAQABAD1AAAAhwM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vXsEA&#10;AADbAAAADwAAAGRycy9kb3ducmV2LnhtbERPy2oCMRTdC/2HcAvuNKOlYkczItpCSxfiKF1fJnce&#10;OLkZk+hM/75ZFFweznu9GUwr7uR8Y1nBbJqAIC6sbrhScD59TJYgfEDW2FomBb/kYZM9jdaYatvz&#10;ke55qEQMYZ+igjqELpXSFzUZ9FPbEUeutM5giNBVUjvsY7hp5TxJFtJgw7Ghxo52NRWX/GYUvDb9&#10;4Uvm5dveX3/eZ7v59/laOKXGz8N2BSLQEB7if/enVvASx8Yv8Qf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ab17BAAAA2wAAAA8AAAAAAAAAAAAAAAAAmAIAAGRycy9kb3du&#10;cmV2LnhtbFBLBQYAAAAABAAEAPUAAACGAw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Pr>
                <w:color w:val="FFFFFF" w:themeColor="background1"/>
              </w:rPr>
              <w:t xml:space="preserve">      </w:t>
            </w:r>
            <w:r w:rsidRPr="005553B6">
              <w:rPr>
                <w:color w:val="FFFFFF" w:themeColor="background1"/>
              </w:rPr>
              <w:t>(965) 97176326</w:t>
            </w:r>
          </w:p>
        </w:tc>
        <w:tc>
          <w:tcPr>
            <w:tcW w:w="284" w:type="dxa"/>
            <w:vMerge/>
          </w:tcPr>
          <w:p w14:paraId="56B28A60" w14:textId="77777777" w:rsidR="005553B6" w:rsidRDefault="005553B6" w:rsidP="004A28EA"/>
        </w:tc>
        <w:tc>
          <w:tcPr>
            <w:tcW w:w="7938" w:type="dxa"/>
            <w:vMerge/>
          </w:tcPr>
          <w:p w14:paraId="1A7359FF" w14:textId="77777777" w:rsidR="005553B6" w:rsidRDefault="005553B6" w:rsidP="002E7306">
            <w:pPr>
              <w:pStyle w:val="Title"/>
            </w:pPr>
          </w:p>
        </w:tc>
      </w:tr>
      <w:tr w:rsidR="005553B6" w:rsidRPr="004A28EA" w14:paraId="3D03AE63" w14:textId="77777777" w:rsidTr="008A3298">
        <w:trPr>
          <w:trHeight w:val="540"/>
        </w:trPr>
        <w:tc>
          <w:tcPr>
            <w:tcW w:w="3544" w:type="dxa"/>
            <w:gridSpan w:val="2"/>
            <w:vAlign w:val="center"/>
          </w:tcPr>
          <w:p w14:paraId="517A5066" w14:textId="0628ABBF" w:rsidR="005553B6" w:rsidRPr="005553B6" w:rsidRDefault="005553B6" w:rsidP="006026B9">
            <w:pPr>
              <w:ind w:left="426" w:hanging="426"/>
              <w:rPr>
                <w:color w:val="FFFFFF" w:themeColor="background1"/>
              </w:rPr>
            </w:pPr>
            <w:r w:rsidRPr="005553B6">
              <w:rPr>
                <w:noProof/>
                <w:color w:val="FFFFFF" w:themeColor="background1"/>
              </w:rPr>
              <w:drawing>
                <wp:inline distT="0" distB="0" distL="0" distR="0" wp14:anchorId="286A6CFB" wp14:editId="40A4796B">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r w:rsidRPr="005553B6">
              <w:rPr>
                <w:color w:val="FFFFFF" w:themeColor="background1"/>
              </w:rPr>
              <w:t xml:space="preserve">   linkedin.com/in/khaled-abdelradi-a0364421</w:t>
            </w:r>
          </w:p>
        </w:tc>
        <w:tc>
          <w:tcPr>
            <w:tcW w:w="284" w:type="dxa"/>
            <w:vMerge/>
          </w:tcPr>
          <w:p w14:paraId="5C6B42DA" w14:textId="77777777" w:rsidR="005553B6" w:rsidRDefault="005553B6" w:rsidP="004A28EA"/>
        </w:tc>
        <w:tc>
          <w:tcPr>
            <w:tcW w:w="7938" w:type="dxa"/>
            <w:vMerge/>
          </w:tcPr>
          <w:p w14:paraId="19F09152" w14:textId="77777777" w:rsidR="005553B6" w:rsidRDefault="005553B6" w:rsidP="002E7306">
            <w:pPr>
              <w:pStyle w:val="Title"/>
            </w:pPr>
          </w:p>
        </w:tc>
      </w:tr>
      <w:tr w:rsidR="000334C1" w:rsidRPr="004A28EA" w14:paraId="16FAF433" w14:textId="77777777" w:rsidTr="008A3298">
        <w:trPr>
          <w:trHeight w:val="1255"/>
        </w:trPr>
        <w:tc>
          <w:tcPr>
            <w:tcW w:w="3544" w:type="dxa"/>
            <w:gridSpan w:val="2"/>
            <w:vAlign w:val="center"/>
          </w:tcPr>
          <w:p w14:paraId="5145DD43" w14:textId="54185C6C" w:rsidR="000334C1" w:rsidRDefault="006026B9" w:rsidP="006026B9">
            <w:pPr>
              <w:pStyle w:val="Contact2"/>
              <w:jc w:val="left"/>
            </w:pPr>
            <w:r>
              <w:t xml:space="preserve">      </w:t>
            </w:r>
            <w:r w:rsidR="009A083B">
              <w:t xml:space="preserve">Kuwait, </w:t>
            </w:r>
            <w:r w:rsidR="009A083B" w:rsidRPr="009A083B">
              <w:t>Farwaniya</w:t>
            </w:r>
          </w:p>
          <w:p w14:paraId="1B51528C" w14:textId="77777777" w:rsidR="000334C1" w:rsidRDefault="006026B9" w:rsidP="006026B9">
            <w:pPr>
              <w:pStyle w:val="Contact2"/>
              <w:jc w:val="left"/>
            </w:pPr>
            <w:r>
              <w:rPr>
                <w:noProof/>
              </w:rPr>
              <w:t xml:space="preserve">                  </w:t>
            </w:r>
            <w:r w:rsidR="000334C1">
              <w:rPr>
                <w:noProof/>
              </w:rPr>
              <w:drawing>
                <wp:inline distT="0" distB="0" distL="0" distR="0" wp14:anchorId="5B439FC1" wp14:editId="00D2E56D">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p w14:paraId="00463041" w14:textId="1D7BB142" w:rsidR="001E2F63" w:rsidRPr="001E2F63" w:rsidRDefault="001E2F63" w:rsidP="001E2F63"/>
        </w:tc>
        <w:tc>
          <w:tcPr>
            <w:tcW w:w="284" w:type="dxa"/>
            <w:vMerge/>
          </w:tcPr>
          <w:p w14:paraId="1FB5EA15" w14:textId="77777777" w:rsidR="000334C1" w:rsidRDefault="000334C1" w:rsidP="004A28EA"/>
        </w:tc>
        <w:tc>
          <w:tcPr>
            <w:tcW w:w="7938" w:type="dxa"/>
            <w:vMerge/>
          </w:tcPr>
          <w:p w14:paraId="20E1F183" w14:textId="77777777" w:rsidR="000334C1" w:rsidRDefault="000334C1" w:rsidP="002E7306">
            <w:pPr>
              <w:pStyle w:val="Title"/>
            </w:pPr>
          </w:p>
        </w:tc>
      </w:tr>
      <w:tr w:rsidR="000334C1" w:rsidRPr="004A28EA" w14:paraId="7AC74CDF" w14:textId="77777777" w:rsidTr="008A3298">
        <w:trPr>
          <w:trHeight w:val="834"/>
        </w:trPr>
        <w:tc>
          <w:tcPr>
            <w:tcW w:w="3544" w:type="dxa"/>
            <w:gridSpan w:val="2"/>
          </w:tcPr>
          <w:p w14:paraId="3477188D" w14:textId="04884961" w:rsidR="000334C1" w:rsidRDefault="000334C1">
            <w:pPr>
              <w:rPr>
                <w:noProof/>
              </w:rPr>
            </w:pPr>
          </w:p>
        </w:tc>
        <w:tc>
          <w:tcPr>
            <w:tcW w:w="284" w:type="dxa"/>
            <w:vMerge/>
          </w:tcPr>
          <w:p w14:paraId="57F5B2C3" w14:textId="77777777" w:rsidR="000334C1" w:rsidRDefault="000334C1" w:rsidP="004A28EA"/>
        </w:tc>
        <w:tc>
          <w:tcPr>
            <w:tcW w:w="7938" w:type="dxa"/>
            <w:vMerge/>
          </w:tcPr>
          <w:p w14:paraId="07D7BF01" w14:textId="77777777" w:rsidR="000334C1" w:rsidRDefault="000334C1" w:rsidP="002E7306">
            <w:pPr>
              <w:pStyle w:val="Title"/>
            </w:pPr>
          </w:p>
        </w:tc>
      </w:tr>
      <w:tr w:rsidR="006026B9" w:rsidRPr="004A28EA" w14:paraId="5DC24A4B" w14:textId="77777777" w:rsidTr="008A3298">
        <w:trPr>
          <w:trHeight w:val="356"/>
        </w:trPr>
        <w:tc>
          <w:tcPr>
            <w:tcW w:w="3097" w:type="dxa"/>
          </w:tcPr>
          <w:p w14:paraId="1A739149" w14:textId="6287ADAC" w:rsidR="006026B9" w:rsidRPr="00453A7B" w:rsidRDefault="006026B9" w:rsidP="006026B9">
            <w:pPr>
              <w:pStyle w:val="Heading4"/>
              <w:spacing w:after="80"/>
              <w:ind w:hanging="142"/>
            </w:pPr>
            <w:r>
              <w:t xml:space="preserve">  </w:t>
            </w:r>
            <w:sdt>
              <w:sdtPr>
                <w:id w:val="-1745956179"/>
                <w:placeholder>
                  <w:docPart w:val="785010891C7B452785496CBAB38CD39B"/>
                </w:placeholder>
                <w:temporary/>
                <w:showingPlcHdr/>
                <w15:appearance w15:val="hidden"/>
              </w:sdtPr>
              <w:sdtContent>
                <w:r w:rsidRPr="001E2F63">
                  <w:rPr>
                    <w:sz w:val="28"/>
                    <w:szCs w:val="28"/>
                    <w:u w:val="single"/>
                  </w:rPr>
                  <w:t>E D u c a t i o n</w:t>
                </w:r>
              </w:sdtContent>
            </w:sdt>
          </w:p>
        </w:tc>
        <w:tc>
          <w:tcPr>
            <w:tcW w:w="447" w:type="dxa"/>
          </w:tcPr>
          <w:p w14:paraId="5E996F31" w14:textId="4AFA2F07" w:rsidR="006026B9" w:rsidRPr="00453A7B" w:rsidRDefault="006026B9" w:rsidP="00453A7B">
            <w:pPr>
              <w:pStyle w:val="Heading4"/>
            </w:pPr>
          </w:p>
        </w:tc>
        <w:tc>
          <w:tcPr>
            <w:tcW w:w="284" w:type="dxa"/>
            <w:vMerge/>
          </w:tcPr>
          <w:p w14:paraId="3F4B8431" w14:textId="77777777" w:rsidR="006026B9" w:rsidRDefault="006026B9" w:rsidP="00B53BA9">
            <w:pPr>
              <w:pStyle w:val="Heading4"/>
            </w:pPr>
          </w:p>
        </w:tc>
        <w:tc>
          <w:tcPr>
            <w:tcW w:w="7938" w:type="dxa"/>
            <w:vMerge/>
          </w:tcPr>
          <w:p w14:paraId="4F1B1A06" w14:textId="77777777" w:rsidR="006026B9" w:rsidRDefault="006026B9" w:rsidP="002E7306">
            <w:pPr>
              <w:pStyle w:val="Title"/>
            </w:pPr>
          </w:p>
        </w:tc>
      </w:tr>
      <w:tr w:rsidR="000334C1" w:rsidRPr="00124ED6" w14:paraId="6CAFC6CC" w14:textId="77777777" w:rsidTr="008A3298">
        <w:trPr>
          <w:trHeight w:val="170"/>
        </w:trPr>
        <w:tc>
          <w:tcPr>
            <w:tcW w:w="3544" w:type="dxa"/>
            <w:gridSpan w:val="2"/>
          </w:tcPr>
          <w:p w14:paraId="01A91197" w14:textId="3CCA8984" w:rsidR="000334C1" w:rsidRPr="005D2249" w:rsidRDefault="006026B9" w:rsidP="00453A7B">
            <w:pPr>
              <w:rPr>
                <w:noProof/>
                <w:sz w:val="2"/>
                <w:szCs w:val="2"/>
                <w:lang w:val="it-IT"/>
              </w:rPr>
            </w:pPr>
            <w:r w:rsidRPr="003D5C9D">
              <w:rPr>
                <w:b/>
                <w:bCs/>
                <w:noProof/>
              </w:rPr>
              <w:drawing>
                <wp:anchor distT="0" distB="0" distL="114300" distR="114300" simplePos="0" relativeHeight="251747328" behindDoc="0" locked="0" layoutInCell="1" allowOverlap="1" wp14:anchorId="7B01F4ED" wp14:editId="601869AE">
                  <wp:simplePos x="0" y="0"/>
                  <wp:positionH relativeFrom="column">
                    <wp:posOffset>-8255</wp:posOffset>
                  </wp:positionH>
                  <wp:positionV relativeFrom="paragraph">
                    <wp:posOffset>37465</wp:posOffset>
                  </wp:positionV>
                  <wp:extent cx="313055" cy="313055"/>
                  <wp:effectExtent l="0" t="0" r="0" b="0"/>
                  <wp:wrapNone/>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tc>
        <w:tc>
          <w:tcPr>
            <w:tcW w:w="284" w:type="dxa"/>
            <w:vMerge/>
          </w:tcPr>
          <w:p w14:paraId="4E148860" w14:textId="77777777" w:rsidR="000334C1" w:rsidRPr="00124ED6" w:rsidRDefault="000334C1" w:rsidP="00453A7B">
            <w:pPr>
              <w:rPr>
                <w:lang w:val="it-IT"/>
              </w:rPr>
            </w:pPr>
          </w:p>
        </w:tc>
        <w:tc>
          <w:tcPr>
            <w:tcW w:w="7938" w:type="dxa"/>
            <w:vMerge/>
          </w:tcPr>
          <w:p w14:paraId="04C09F66" w14:textId="77777777" w:rsidR="000334C1" w:rsidRPr="00124ED6" w:rsidRDefault="000334C1" w:rsidP="00453A7B">
            <w:pPr>
              <w:pStyle w:val="Title"/>
              <w:rPr>
                <w:lang w:val="it-IT"/>
              </w:rPr>
            </w:pPr>
          </w:p>
        </w:tc>
      </w:tr>
      <w:tr w:rsidR="006026B9" w:rsidRPr="00C62E97" w14:paraId="45CCA402" w14:textId="77777777" w:rsidTr="008A3298">
        <w:trPr>
          <w:trHeight w:val="1481"/>
        </w:trPr>
        <w:tc>
          <w:tcPr>
            <w:tcW w:w="3544" w:type="dxa"/>
            <w:gridSpan w:val="2"/>
            <w:vAlign w:val="center"/>
          </w:tcPr>
          <w:p w14:paraId="435F7620" w14:textId="239B20BD" w:rsidR="006026B9" w:rsidRPr="003D5C9D" w:rsidRDefault="006026B9" w:rsidP="006026B9">
            <w:r>
              <w:t xml:space="preserve">       </w:t>
            </w:r>
            <w:r>
              <w:rPr>
                <w:rFonts w:asciiTheme="majorHAnsi" w:eastAsiaTheme="majorEastAsia" w:hAnsiTheme="majorHAnsi" w:cstheme="majorBidi"/>
                <w:b/>
                <w:caps/>
                <w:color w:val="FFFFFF" w:themeColor="background1"/>
              </w:rPr>
              <w:t xml:space="preserve"> </w:t>
            </w:r>
            <w:r w:rsidRPr="006026B9">
              <w:rPr>
                <w:rFonts w:asciiTheme="majorHAnsi" w:eastAsiaTheme="majorEastAsia" w:hAnsiTheme="majorHAnsi" w:cstheme="majorBidi"/>
                <w:b/>
                <w:caps/>
                <w:color w:val="FFFFFF" w:themeColor="background1"/>
              </w:rPr>
              <w:t>Swiss Business School</w:t>
            </w:r>
          </w:p>
          <w:p w14:paraId="40437CCC" w14:textId="2F682E60" w:rsidR="006026B9" w:rsidRPr="005D2249" w:rsidRDefault="006026B9" w:rsidP="006026B9">
            <w:pPr>
              <w:pStyle w:val="Contact1"/>
              <w:ind w:left="568"/>
              <w:rPr>
                <w:rStyle w:val="Contact1Char"/>
                <w:sz w:val="22"/>
                <w:szCs w:val="22"/>
              </w:rPr>
            </w:pPr>
            <w:r w:rsidRPr="005D2249">
              <w:rPr>
                <w:rStyle w:val="Contact1Char"/>
                <w:sz w:val="22"/>
                <w:szCs w:val="22"/>
              </w:rPr>
              <w:t xml:space="preserve">Master's </w:t>
            </w:r>
            <w:r>
              <w:rPr>
                <w:rFonts w:cstheme="minorHAnsi"/>
                <w:sz w:val="22"/>
                <w:szCs w:val="22"/>
              </w:rPr>
              <w:t>in business a</w:t>
            </w:r>
            <w:r w:rsidRPr="005D2249">
              <w:rPr>
                <w:rFonts w:cstheme="minorHAnsi"/>
                <w:sz w:val="22"/>
                <w:szCs w:val="22"/>
              </w:rPr>
              <w:t>dministration</w:t>
            </w:r>
          </w:p>
          <w:p w14:paraId="78176969" w14:textId="2AF4814A" w:rsidR="006026B9" w:rsidRPr="00500917" w:rsidRDefault="006026B9" w:rsidP="006026B9">
            <w:pPr>
              <w:pStyle w:val="Heading6"/>
              <w:rPr>
                <w:b/>
                <w:bCs/>
                <w:sz w:val="22"/>
                <w:szCs w:val="22"/>
              </w:rPr>
            </w:pPr>
            <w:r>
              <w:rPr>
                <w:sz w:val="22"/>
                <w:szCs w:val="22"/>
              </w:rPr>
              <w:t xml:space="preserve">               </w:t>
            </w:r>
            <w:r w:rsidRPr="00500917">
              <w:rPr>
                <w:b/>
                <w:bCs/>
                <w:sz w:val="22"/>
                <w:szCs w:val="22"/>
              </w:rPr>
              <w:t>2017 – 2019</w:t>
            </w:r>
          </w:p>
        </w:tc>
        <w:tc>
          <w:tcPr>
            <w:tcW w:w="284" w:type="dxa"/>
            <w:vMerge/>
          </w:tcPr>
          <w:p w14:paraId="3533D00A" w14:textId="77777777" w:rsidR="006026B9" w:rsidRPr="00C62E97" w:rsidRDefault="006026B9" w:rsidP="00453A7B"/>
        </w:tc>
        <w:tc>
          <w:tcPr>
            <w:tcW w:w="7938" w:type="dxa"/>
            <w:vMerge/>
          </w:tcPr>
          <w:p w14:paraId="1FC0E2E1" w14:textId="77777777" w:rsidR="006026B9" w:rsidRPr="00C62E97" w:rsidRDefault="006026B9" w:rsidP="00453A7B">
            <w:pPr>
              <w:pStyle w:val="Title"/>
            </w:pPr>
          </w:p>
        </w:tc>
      </w:tr>
      <w:tr w:rsidR="006026B9" w:rsidRPr="00124ED6" w14:paraId="1D809343" w14:textId="77777777" w:rsidTr="00B71624">
        <w:trPr>
          <w:trHeight w:val="711"/>
        </w:trPr>
        <w:tc>
          <w:tcPr>
            <w:tcW w:w="3544" w:type="dxa"/>
            <w:gridSpan w:val="2"/>
          </w:tcPr>
          <w:p w14:paraId="23D7C11F" w14:textId="42057968" w:rsidR="006026B9" w:rsidRPr="00887E05" w:rsidRDefault="006026B9" w:rsidP="00500917">
            <w:r>
              <w:rPr>
                <w:noProof/>
              </w:rPr>
              <w:drawing>
                <wp:anchor distT="0" distB="0" distL="114300" distR="114300" simplePos="0" relativeHeight="251753472" behindDoc="0" locked="0" layoutInCell="1" allowOverlap="1" wp14:anchorId="62096548" wp14:editId="66781A66">
                  <wp:simplePos x="0" y="0"/>
                  <wp:positionH relativeFrom="column">
                    <wp:posOffset>1270</wp:posOffset>
                  </wp:positionH>
                  <wp:positionV relativeFrom="paragraph">
                    <wp:posOffset>-85725</wp:posOffset>
                  </wp:positionV>
                  <wp:extent cx="313522" cy="313522"/>
                  <wp:effectExtent l="0" t="0" r="0" b="0"/>
                  <wp:wrapNone/>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anchor>
              </w:drawing>
            </w:r>
            <w:r w:rsidR="00500917">
              <w:t xml:space="preserve">        </w:t>
            </w:r>
            <w:r w:rsidRPr="006026B9">
              <w:rPr>
                <w:rFonts w:asciiTheme="majorHAnsi" w:eastAsiaTheme="majorEastAsia" w:hAnsiTheme="majorHAnsi" w:cstheme="majorBidi"/>
                <w:b/>
                <w:caps/>
                <w:color w:val="FFFFFF" w:themeColor="background1"/>
              </w:rPr>
              <w:t>Cairo University</w:t>
            </w:r>
          </w:p>
          <w:p w14:paraId="27189103" w14:textId="054BCD5D" w:rsidR="006026B9" w:rsidRPr="005D2249" w:rsidRDefault="006026B9" w:rsidP="00500917">
            <w:pPr>
              <w:pStyle w:val="Contact1"/>
              <w:ind w:left="568"/>
              <w:rPr>
                <w:rStyle w:val="Contact1Char"/>
                <w:sz w:val="22"/>
                <w:szCs w:val="22"/>
              </w:rPr>
            </w:pPr>
            <w:r w:rsidRPr="005D2249">
              <w:rPr>
                <w:rStyle w:val="Contact1Char"/>
                <w:sz w:val="22"/>
                <w:szCs w:val="22"/>
              </w:rPr>
              <w:t xml:space="preserve">Bachelor's </w:t>
            </w:r>
            <w:r>
              <w:rPr>
                <w:rStyle w:val="Contact1Char"/>
                <w:sz w:val="22"/>
                <w:szCs w:val="22"/>
              </w:rPr>
              <w:t>in</w:t>
            </w:r>
            <w:r w:rsidRPr="005D2249">
              <w:rPr>
                <w:rStyle w:val="Contact1Char"/>
                <w:sz w:val="22"/>
                <w:szCs w:val="22"/>
              </w:rPr>
              <w:t xml:space="preserve"> computer engineering</w:t>
            </w:r>
          </w:p>
          <w:p w14:paraId="44D12F60" w14:textId="4622C279" w:rsidR="006026B9" w:rsidRPr="00500917" w:rsidRDefault="00994301" w:rsidP="00994301">
            <w:pPr>
              <w:pStyle w:val="Heading6"/>
              <w:rPr>
                <w:b/>
                <w:bCs/>
              </w:rPr>
            </w:pPr>
            <w:r>
              <w:t xml:space="preserve">        </w:t>
            </w:r>
            <w:r w:rsidR="006026B9">
              <w:t xml:space="preserve">  </w:t>
            </w:r>
            <w:r w:rsidR="00500917">
              <w:t xml:space="preserve"> </w:t>
            </w:r>
            <w:r w:rsidR="006026B9">
              <w:t xml:space="preserve">  </w:t>
            </w:r>
            <w:r w:rsidR="006026B9" w:rsidRPr="00994301">
              <w:rPr>
                <w:b/>
                <w:bCs/>
                <w:sz w:val="22"/>
                <w:szCs w:val="22"/>
              </w:rPr>
              <w:t>1995 – 2000</w:t>
            </w:r>
          </w:p>
          <w:p w14:paraId="76072E46" w14:textId="4713AA49" w:rsidR="006026B9" w:rsidRDefault="006026B9" w:rsidP="00152539"/>
          <w:p w14:paraId="0C871B49" w14:textId="00253C9D" w:rsidR="006026B9" w:rsidRDefault="006026B9" w:rsidP="00152539"/>
          <w:p w14:paraId="362E69B5" w14:textId="2666BED9" w:rsidR="006026B9" w:rsidRPr="00582C38" w:rsidRDefault="009148B6" w:rsidP="000F0DB7">
            <w:pPr>
              <w:jc w:val="center"/>
              <w:rPr>
                <w:color w:val="FFFFFF" w:themeColor="background1"/>
              </w:rPr>
            </w:pPr>
            <w:r w:rsidRPr="00582C38">
              <w:rPr>
                <w:noProof/>
                <w:color w:val="FFFFFF" w:themeColor="background1"/>
              </w:rPr>
              <w:lastRenderedPageBreak/>
              <mc:AlternateContent>
                <mc:Choice Requires="wps">
                  <w:drawing>
                    <wp:anchor distT="0" distB="0" distL="114300" distR="114300" simplePos="0" relativeHeight="251749376" behindDoc="1" locked="0" layoutInCell="1" allowOverlap="1" wp14:anchorId="32DBCD8C" wp14:editId="752AE01D">
                      <wp:simplePos x="0" y="0"/>
                      <wp:positionH relativeFrom="column">
                        <wp:posOffset>-340995</wp:posOffset>
                      </wp:positionH>
                      <wp:positionV relativeFrom="paragraph">
                        <wp:posOffset>-266122</wp:posOffset>
                      </wp:positionV>
                      <wp:extent cx="2647950" cy="10058400"/>
                      <wp:effectExtent l="0" t="0" r="19050" b="19050"/>
                      <wp:wrapNone/>
                      <wp:docPr id="128" name="Rectangle 128"/>
                      <wp:cNvGraphicFramePr/>
                      <a:graphic xmlns:a="http://schemas.openxmlformats.org/drawingml/2006/main">
                        <a:graphicData uri="http://schemas.microsoft.com/office/word/2010/wordprocessingShape">
                          <wps:wsp>
                            <wps:cNvSpPr/>
                            <wps:spPr>
                              <a:xfrm>
                                <a:off x="0" y="0"/>
                                <a:ext cx="2647950" cy="1005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0DC5" id="Rectangle 128" o:spid="_x0000_s1026" style="position:absolute;left:0;text-align:left;margin-left:-26.85pt;margin-top:-20.95pt;width:208.5pt;height:11in;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" fillcolor="#8a2387 [3204]" strokecolor="#441142 [1604]" strokeweight="1pt"/>
                  </w:pict>
                </mc:Fallback>
              </mc:AlternateContent>
            </w:r>
            <w:r w:rsidR="008C529C">
              <w:rPr>
                <w:noProof/>
              </w:rPr>
              <w:drawing>
                <wp:anchor distT="0" distB="0" distL="114300" distR="114300" simplePos="0" relativeHeight="251755520" behindDoc="0" locked="0" layoutInCell="1" allowOverlap="1" wp14:anchorId="66A27A19" wp14:editId="5FBF3A5B">
                  <wp:simplePos x="0" y="0"/>
                  <wp:positionH relativeFrom="column">
                    <wp:posOffset>-57785</wp:posOffset>
                  </wp:positionH>
                  <wp:positionV relativeFrom="paragraph">
                    <wp:posOffset>281305</wp:posOffset>
                  </wp:positionV>
                  <wp:extent cx="313522" cy="313522"/>
                  <wp:effectExtent l="0" t="0" r="0" b="0"/>
                  <wp:wrapNone/>
                  <wp:docPr id="161"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anchor>
              </w:drawing>
            </w:r>
            <w:r w:rsidR="006026B9" w:rsidRPr="00994301">
              <w:rPr>
                <w:rFonts w:asciiTheme="majorHAnsi" w:eastAsiaTheme="majorEastAsia" w:hAnsiTheme="majorHAnsi" w:cstheme="majorBidi"/>
                <w:iCs/>
                <w:caps/>
                <w:color w:val="FFFFFF" w:themeColor="background1"/>
                <w:sz w:val="32"/>
                <w:u w:val="single"/>
              </w:rPr>
              <w:t>CERTIFICATIONS</w:t>
            </w:r>
          </w:p>
          <w:p w14:paraId="6580FF5E" w14:textId="77777777" w:rsidR="000F0DB7" w:rsidRDefault="000F0DB7" w:rsidP="008C529C">
            <w:pPr>
              <w:pStyle w:val="Contact1"/>
              <w:ind w:left="426"/>
              <w:rPr>
                <w:rStyle w:val="Contact1Char"/>
              </w:rPr>
            </w:pPr>
            <w:r w:rsidRPr="000F0DB7">
              <w:rPr>
                <w:rStyle w:val="Contact1Char"/>
              </w:rPr>
              <w:t xml:space="preserve">Professional Scrum Master </w:t>
            </w:r>
          </w:p>
          <w:p w14:paraId="130AF507" w14:textId="62D99DA4" w:rsidR="000F0DB7" w:rsidRDefault="000F0DB7" w:rsidP="000F0DB7">
            <w:pPr>
              <w:pStyle w:val="Heading6"/>
              <w:jc w:val="center"/>
              <w:rPr>
                <w:b/>
                <w:bCs/>
                <w:sz w:val="22"/>
                <w:szCs w:val="22"/>
              </w:rPr>
            </w:pPr>
            <w:r>
              <w:rPr>
                <w:b/>
                <w:bCs/>
                <w:sz w:val="22"/>
                <w:szCs w:val="22"/>
              </w:rPr>
              <w:t xml:space="preserve">MAR.  </w:t>
            </w:r>
            <w:r w:rsidRPr="008C529C">
              <w:rPr>
                <w:b/>
                <w:bCs/>
                <w:sz w:val="22"/>
                <w:szCs w:val="22"/>
              </w:rPr>
              <w:t>202</w:t>
            </w:r>
            <w:r>
              <w:rPr>
                <w:b/>
                <w:bCs/>
                <w:sz w:val="22"/>
                <w:szCs w:val="22"/>
              </w:rPr>
              <w:t>2</w:t>
            </w:r>
          </w:p>
          <w:p w14:paraId="4FD0F779" w14:textId="5211E1A9" w:rsidR="000F0DB7" w:rsidRPr="000F0DB7" w:rsidRDefault="000F0DB7" w:rsidP="000F0DB7">
            <w:pPr>
              <w:pStyle w:val="Heading6"/>
              <w:jc w:val="center"/>
              <w:rPr>
                <w:rStyle w:val="Contact1Char"/>
                <w:b/>
                <w:bCs/>
                <w:sz w:val="22"/>
                <w:szCs w:val="22"/>
              </w:rPr>
            </w:pPr>
            <w:r>
              <w:rPr>
                <w:noProof/>
              </w:rPr>
              <w:drawing>
                <wp:anchor distT="0" distB="0" distL="114300" distR="114300" simplePos="0" relativeHeight="251774976" behindDoc="0" locked="0" layoutInCell="1" allowOverlap="1" wp14:anchorId="541BA2C9" wp14:editId="0D75A017">
                  <wp:simplePos x="0" y="0"/>
                  <wp:positionH relativeFrom="column">
                    <wp:posOffset>-36296</wp:posOffset>
                  </wp:positionH>
                  <wp:positionV relativeFrom="paragraph">
                    <wp:posOffset>236220</wp:posOffset>
                  </wp:positionV>
                  <wp:extent cx="313522" cy="313522"/>
                  <wp:effectExtent l="0" t="0" r="0" b="0"/>
                  <wp:wrapNone/>
                  <wp:docPr id="1"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anchor>
              </w:drawing>
            </w:r>
          </w:p>
          <w:p w14:paraId="26D8AADE" w14:textId="642A8F86" w:rsidR="006026B9" w:rsidRPr="008C529C" w:rsidRDefault="006026B9" w:rsidP="008C529C">
            <w:pPr>
              <w:pStyle w:val="Contact1"/>
              <w:ind w:left="426"/>
              <w:rPr>
                <w:rStyle w:val="Contact1Char"/>
              </w:rPr>
            </w:pPr>
            <w:r w:rsidRPr="008C529C">
              <w:rPr>
                <w:rStyle w:val="Contact1Char"/>
              </w:rPr>
              <w:t>Microsoft certified solutions Associate web</w:t>
            </w:r>
            <w:r w:rsidR="008C529C">
              <w:rPr>
                <w:rStyle w:val="Contact1Char"/>
              </w:rPr>
              <w:t xml:space="preserve"> </w:t>
            </w:r>
            <w:r w:rsidRPr="008C529C">
              <w:rPr>
                <w:rStyle w:val="Contact1Char"/>
              </w:rPr>
              <w:t>application</w:t>
            </w:r>
            <w:r w:rsidR="008C529C">
              <w:rPr>
                <w:rStyle w:val="Contact1Char"/>
              </w:rPr>
              <w:t>.</w:t>
            </w:r>
          </w:p>
          <w:p w14:paraId="611FCA9B" w14:textId="27662710" w:rsidR="006026B9" w:rsidRDefault="008C529C" w:rsidP="00ED0191">
            <w:pPr>
              <w:pStyle w:val="Heading6"/>
              <w:jc w:val="center"/>
              <w:rPr>
                <w:b/>
                <w:bCs/>
                <w:sz w:val="22"/>
                <w:szCs w:val="22"/>
              </w:rPr>
            </w:pPr>
            <w:r>
              <w:rPr>
                <w:b/>
                <w:bCs/>
                <w:sz w:val="22"/>
                <w:szCs w:val="22"/>
              </w:rPr>
              <w:t>APR</w:t>
            </w:r>
            <w:r w:rsidR="001129CA">
              <w:rPr>
                <w:b/>
                <w:bCs/>
                <w:sz w:val="22"/>
                <w:szCs w:val="22"/>
              </w:rPr>
              <w:t xml:space="preserve">. </w:t>
            </w:r>
            <w:r>
              <w:rPr>
                <w:b/>
                <w:bCs/>
                <w:sz w:val="22"/>
                <w:szCs w:val="22"/>
              </w:rPr>
              <w:t xml:space="preserve"> </w:t>
            </w:r>
            <w:r w:rsidR="006026B9" w:rsidRPr="008C529C">
              <w:rPr>
                <w:b/>
                <w:bCs/>
                <w:sz w:val="22"/>
                <w:szCs w:val="22"/>
              </w:rPr>
              <w:t>2020</w:t>
            </w:r>
          </w:p>
          <w:p w14:paraId="26067DD5" w14:textId="14F54F02" w:rsidR="008A072D" w:rsidRPr="008A072D" w:rsidRDefault="008A072D" w:rsidP="008A072D">
            <w:r w:rsidRPr="00ED0191">
              <w:rPr>
                <w:b/>
                <w:bCs/>
                <w:noProof/>
                <w:sz w:val="22"/>
                <w:szCs w:val="22"/>
              </w:rPr>
              <w:drawing>
                <wp:anchor distT="0" distB="0" distL="114300" distR="114300" simplePos="0" relativeHeight="251757568" behindDoc="0" locked="0" layoutInCell="1" allowOverlap="1" wp14:anchorId="063D8C3A" wp14:editId="29184D5B">
                  <wp:simplePos x="0" y="0"/>
                  <wp:positionH relativeFrom="column">
                    <wp:posOffset>-67310</wp:posOffset>
                  </wp:positionH>
                  <wp:positionV relativeFrom="paragraph">
                    <wp:posOffset>221615</wp:posOffset>
                  </wp:positionV>
                  <wp:extent cx="313522" cy="313522"/>
                  <wp:effectExtent l="0" t="0" r="0" b="0"/>
                  <wp:wrapNone/>
                  <wp:docPr id="162"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anchor>
              </w:drawing>
            </w:r>
          </w:p>
          <w:p w14:paraId="0BE90D93" w14:textId="77777777" w:rsidR="001129CA" w:rsidRDefault="006026B9" w:rsidP="001129CA">
            <w:pPr>
              <w:pStyle w:val="Contact1"/>
              <w:ind w:left="426"/>
              <w:rPr>
                <w:rStyle w:val="Contact1Char"/>
              </w:rPr>
            </w:pPr>
            <w:r w:rsidRPr="001129CA">
              <w:rPr>
                <w:rStyle w:val="Contact1Char"/>
              </w:rPr>
              <w:t xml:space="preserve">Project Management Professional Certified (PMP) </w:t>
            </w:r>
          </w:p>
          <w:p w14:paraId="1BAC92D9" w14:textId="4F58580F" w:rsidR="006026B9" w:rsidRDefault="006026B9" w:rsidP="008A072D">
            <w:pPr>
              <w:pStyle w:val="Heading6"/>
              <w:jc w:val="center"/>
              <w:rPr>
                <w:b/>
                <w:bCs/>
                <w:sz w:val="22"/>
                <w:szCs w:val="22"/>
              </w:rPr>
            </w:pPr>
            <w:r w:rsidRPr="008A072D">
              <w:rPr>
                <w:b/>
                <w:bCs/>
                <w:sz w:val="22"/>
                <w:szCs w:val="22"/>
              </w:rPr>
              <w:t>DEC.</w:t>
            </w:r>
            <w:r w:rsidR="001129CA" w:rsidRPr="008A072D">
              <w:rPr>
                <w:b/>
                <w:bCs/>
                <w:sz w:val="22"/>
                <w:szCs w:val="22"/>
              </w:rPr>
              <w:t xml:space="preserve"> </w:t>
            </w:r>
            <w:r w:rsidRPr="008A072D">
              <w:rPr>
                <w:b/>
                <w:bCs/>
                <w:sz w:val="22"/>
                <w:szCs w:val="22"/>
              </w:rPr>
              <w:t>2015</w:t>
            </w:r>
          </w:p>
          <w:p w14:paraId="75B50C17" w14:textId="0B3711E4" w:rsidR="008A072D" w:rsidRPr="008A072D" w:rsidRDefault="008A072D" w:rsidP="008A072D">
            <w:r w:rsidRPr="00ED0191">
              <w:rPr>
                <w:b/>
                <w:bCs/>
                <w:noProof/>
                <w:sz w:val="22"/>
                <w:szCs w:val="22"/>
              </w:rPr>
              <w:drawing>
                <wp:anchor distT="0" distB="0" distL="114300" distR="114300" simplePos="0" relativeHeight="251761664" behindDoc="0" locked="0" layoutInCell="1" allowOverlap="1" wp14:anchorId="4FE09A9F" wp14:editId="1F1DF1FD">
                  <wp:simplePos x="0" y="0"/>
                  <wp:positionH relativeFrom="column">
                    <wp:posOffset>-67310</wp:posOffset>
                  </wp:positionH>
                  <wp:positionV relativeFrom="paragraph">
                    <wp:posOffset>213995</wp:posOffset>
                  </wp:positionV>
                  <wp:extent cx="313055" cy="313055"/>
                  <wp:effectExtent l="0" t="0" r="0" b="0"/>
                  <wp:wrapNone/>
                  <wp:docPr id="164"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p w14:paraId="468A4FF2" w14:textId="1B4F9BFB" w:rsidR="006026B9" w:rsidRPr="008A072D" w:rsidRDefault="006026B9" w:rsidP="008A072D">
            <w:pPr>
              <w:pStyle w:val="Contact1"/>
              <w:ind w:left="426"/>
              <w:rPr>
                <w:rStyle w:val="Contact1Char"/>
              </w:rPr>
            </w:pPr>
            <w:r w:rsidRPr="008A072D">
              <w:rPr>
                <w:rStyle w:val="Contact1Char"/>
              </w:rPr>
              <w:t>ITIL V3 Foundation Certified</w:t>
            </w:r>
          </w:p>
          <w:p w14:paraId="4329CAD5" w14:textId="1476CA33" w:rsidR="006026B9" w:rsidRDefault="008A072D" w:rsidP="008A072D">
            <w:pPr>
              <w:pStyle w:val="Heading6"/>
              <w:jc w:val="center"/>
              <w:rPr>
                <w:rFonts w:cstheme="minorHAnsi"/>
              </w:rPr>
            </w:pPr>
            <w:r>
              <w:rPr>
                <w:b/>
                <w:bCs/>
                <w:sz w:val="22"/>
                <w:szCs w:val="22"/>
              </w:rPr>
              <w:t>JUN</w:t>
            </w:r>
            <w:r w:rsidR="006026B9" w:rsidRPr="008A072D">
              <w:rPr>
                <w:b/>
                <w:bCs/>
                <w:sz w:val="22"/>
                <w:szCs w:val="22"/>
              </w:rPr>
              <w:t>. 2016</w:t>
            </w:r>
          </w:p>
          <w:p w14:paraId="093B23FA" w14:textId="42A600D9" w:rsidR="008A072D" w:rsidRPr="008A072D" w:rsidRDefault="008A072D" w:rsidP="008A072D">
            <w:r w:rsidRPr="00ED0191">
              <w:rPr>
                <w:b/>
                <w:bCs/>
                <w:noProof/>
                <w:sz w:val="22"/>
                <w:szCs w:val="22"/>
              </w:rPr>
              <w:drawing>
                <wp:anchor distT="0" distB="0" distL="114300" distR="114300" simplePos="0" relativeHeight="251759616" behindDoc="0" locked="0" layoutInCell="1" allowOverlap="1" wp14:anchorId="7B46FDC4" wp14:editId="7377BCC7">
                  <wp:simplePos x="0" y="0"/>
                  <wp:positionH relativeFrom="column">
                    <wp:posOffset>-38735</wp:posOffset>
                  </wp:positionH>
                  <wp:positionV relativeFrom="paragraph">
                    <wp:posOffset>222885</wp:posOffset>
                  </wp:positionV>
                  <wp:extent cx="313055" cy="313055"/>
                  <wp:effectExtent l="0" t="0" r="0" b="0"/>
                  <wp:wrapNone/>
                  <wp:docPr id="163"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p w14:paraId="35573801" w14:textId="603D9D15" w:rsidR="006026B9" w:rsidRPr="008A072D" w:rsidRDefault="006026B9" w:rsidP="008A072D">
            <w:pPr>
              <w:pStyle w:val="Contact1"/>
              <w:ind w:left="426"/>
              <w:rPr>
                <w:rStyle w:val="Contact1Char"/>
              </w:rPr>
            </w:pPr>
            <w:r w:rsidRPr="008A072D">
              <w:rPr>
                <w:rStyle w:val="Contact1Char"/>
              </w:rPr>
              <w:t>Microsoft Certified Solution Expert SharePoint (MCSE)</w:t>
            </w:r>
          </w:p>
          <w:p w14:paraId="6E0C440B" w14:textId="2CA2F65F" w:rsidR="006026B9" w:rsidRDefault="006026B9" w:rsidP="008A072D">
            <w:pPr>
              <w:pStyle w:val="Heading6"/>
              <w:jc w:val="center"/>
              <w:rPr>
                <w:b/>
                <w:bCs/>
                <w:sz w:val="22"/>
                <w:szCs w:val="22"/>
              </w:rPr>
            </w:pPr>
            <w:r w:rsidRPr="008A072D">
              <w:rPr>
                <w:b/>
                <w:bCs/>
                <w:sz w:val="22"/>
                <w:szCs w:val="22"/>
              </w:rPr>
              <w:t>M</w:t>
            </w:r>
            <w:r w:rsidR="008A072D">
              <w:rPr>
                <w:b/>
                <w:bCs/>
                <w:sz w:val="22"/>
                <w:szCs w:val="22"/>
              </w:rPr>
              <w:t>AR</w:t>
            </w:r>
            <w:r w:rsidRPr="008A072D">
              <w:rPr>
                <w:b/>
                <w:bCs/>
                <w:sz w:val="22"/>
                <w:szCs w:val="22"/>
              </w:rPr>
              <w:t>. 2016</w:t>
            </w:r>
          </w:p>
          <w:p w14:paraId="479AAA42" w14:textId="1ECDFC81" w:rsidR="008A072D" w:rsidRPr="008A072D" w:rsidRDefault="008A072D" w:rsidP="008A072D">
            <w:r w:rsidRPr="00ED0191">
              <w:rPr>
                <w:b/>
                <w:bCs/>
                <w:noProof/>
                <w:sz w:val="22"/>
                <w:szCs w:val="22"/>
              </w:rPr>
              <w:drawing>
                <wp:anchor distT="0" distB="0" distL="114300" distR="114300" simplePos="0" relativeHeight="251763712" behindDoc="0" locked="0" layoutInCell="1" allowOverlap="1" wp14:anchorId="35FBAEE2" wp14:editId="3A261853">
                  <wp:simplePos x="0" y="0"/>
                  <wp:positionH relativeFrom="column">
                    <wp:posOffset>-48260</wp:posOffset>
                  </wp:positionH>
                  <wp:positionV relativeFrom="paragraph">
                    <wp:posOffset>200025</wp:posOffset>
                  </wp:positionV>
                  <wp:extent cx="313055" cy="313055"/>
                  <wp:effectExtent l="0" t="0" r="0" b="0"/>
                  <wp:wrapNone/>
                  <wp:docPr id="165"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p w14:paraId="679B5759" w14:textId="2A5876B0" w:rsidR="006026B9" w:rsidRPr="008A072D" w:rsidRDefault="006026B9" w:rsidP="008A072D">
            <w:pPr>
              <w:pStyle w:val="Contact1"/>
              <w:ind w:left="426"/>
              <w:rPr>
                <w:rStyle w:val="Contact1Char"/>
              </w:rPr>
            </w:pPr>
            <w:r w:rsidRPr="008A072D">
              <w:rPr>
                <w:rStyle w:val="Contact1Char"/>
              </w:rPr>
              <w:t xml:space="preserve">Microsoft Certified Solution Associate Office 365 (MCSA). </w:t>
            </w:r>
          </w:p>
          <w:p w14:paraId="4D72ED30" w14:textId="674BA8C6" w:rsidR="006026B9" w:rsidRPr="008A072D" w:rsidRDefault="008A072D" w:rsidP="008A072D">
            <w:pPr>
              <w:pStyle w:val="Heading6"/>
              <w:jc w:val="center"/>
              <w:rPr>
                <w:b/>
                <w:bCs/>
                <w:sz w:val="22"/>
                <w:szCs w:val="22"/>
              </w:rPr>
            </w:pPr>
            <w:r>
              <w:rPr>
                <w:b/>
                <w:bCs/>
                <w:sz w:val="22"/>
                <w:szCs w:val="22"/>
              </w:rPr>
              <w:t>MAR</w:t>
            </w:r>
            <w:r w:rsidR="006026B9" w:rsidRPr="008A072D">
              <w:rPr>
                <w:b/>
                <w:bCs/>
                <w:sz w:val="22"/>
                <w:szCs w:val="22"/>
              </w:rPr>
              <w:t>. 2016</w:t>
            </w:r>
          </w:p>
          <w:p w14:paraId="13827182" w14:textId="5F80650A" w:rsidR="008A072D" w:rsidRPr="003C4F05" w:rsidRDefault="008A072D" w:rsidP="003C4F05">
            <w:pPr>
              <w:pStyle w:val="ListParagraph"/>
              <w:spacing w:line="276" w:lineRule="auto"/>
              <w:ind w:left="390"/>
              <w:rPr>
                <w:rFonts w:cstheme="minorHAnsi"/>
                <w:color w:val="FFFFFF" w:themeColor="background1"/>
                <w:sz w:val="20"/>
                <w:szCs w:val="20"/>
              </w:rPr>
            </w:pPr>
            <w:r w:rsidRPr="00ED0191">
              <w:rPr>
                <w:b/>
                <w:bCs/>
                <w:noProof/>
                <w:sz w:val="22"/>
                <w:szCs w:val="22"/>
              </w:rPr>
              <w:drawing>
                <wp:anchor distT="0" distB="0" distL="114300" distR="114300" simplePos="0" relativeHeight="251765760" behindDoc="0" locked="0" layoutInCell="1" allowOverlap="1" wp14:anchorId="5BB11F27" wp14:editId="68AF77C1">
                  <wp:simplePos x="0" y="0"/>
                  <wp:positionH relativeFrom="column">
                    <wp:posOffset>-67310</wp:posOffset>
                  </wp:positionH>
                  <wp:positionV relativeFrom="paragraph">
                    <wp:posOffset>185420</wp:posOffset>
                  </wp:positionV>
                  <wp:extent cx="313055" cy="313055"/>
                  <wp:effectExtent l="0" t="0" r="0" b="0"/>
                  <wp:wrapNone/>
                  <wp:docPr id="166"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p w14:paraId="4D022DF1" w14:textId="77777777" w:rsidR="006026B9" w:rsidRPr="008A072D" w:rsidRDefault="006026B9" w:rsidP="008A072D">
            <w:pPr>
              <w:pStyle w:val="Contact1"/>
              <w:ind w:left="426"/>
              <w:rPr>
                <w:rStyle w:val="Contact1Char"/>
              </w:rPr>
            </w:pPr>
            <w:r w:rsidRPr="008A072D">
              <w:rPr>
                <w:rStyle w:val="Contact1Char"/>
              </w:rPr>
              <w:t xml:space="preserve">Microsoft Certified Professional (MCP) </w:t>
            </w:r>
          </w:p>
          <w:p w14:paraId="67A958C8" w14:textId="07DA1683" w:rsidR="006026B9" w:rsidRPr="008A072D" w:rsidRDefault="008A072D" w:rsidP="008A072D">
            <w:pPr>
              <w:pStyle w:val="Heading6"/>
              <w:jc w:val="center"/>
              <w:rPr>
                <w:b/>
                <w:bCs/>
                <w:sz w:val="22"/>
                <w:szCs w:val="22"/>
              </w:rPr>
            </w:pPr>
            <w:r>
              <w:rPr>
                <w:b/>
                <w:bCs/>
                <w:sz w:val="22"/>
                <w:szCs w:val="22"/>
              </w:rPr>
              <w:t>JAN</w:t>
            </w:r>
            <w:r w:rsidR="006026B9" w:rsidRPr="008A072D">
              <w:rPr>
                <w:b/>
                <w:bCs/>
                <w:sz w:val="22"/>
                <w:szCs w:val="22"/>
              </w:rPr>
              <w:t>. 2005</w:t>
            </w:r>
          </w:p>
          <w:p w14:paraId="0E493F4D" w14:textId="24DAA8E0" w:rsidR="008A072D" w:rsidRPr="003C4F05" w:rsidRDefault="008A072D" w:rsidP="003C4F05">
            <w:pPr>
              <w:pStyle w:val="ListParagraph"/>
              <w:spacing w:line="276" w:lineRule="auto"/>
              <w:ind w:left="390"/>
              <w:rPr>
                <w:rFonts w:cstheme="minorHAnsi"/>
                <w:color w:val="FFFFFF" w:themeColor="background1"/>
                <w:sz w:val="20"/>
                <w:szCs w:val="20"/>
              </w:rPr>
            </w:pPr>
            <w:r w:rsidRPr="00ED0191">
              <w:rPr>
                <w:b/>
                <w:bCs/>
                <w:noProof/>
                <w:sz w:val="22"/>
                <w:szCs w:val="22"/>
              </w:rPr>
              <w:drawing>
                <wp:anchor distT="0" distB="0" distL="114300" distR="114300" simplePos="0" relativeHeight="251767808" behindDoc="0" locked="0" layoutInCell="1" allowOverlap="1" wp14:anchorId="0E2B3A5B" wp14:editId="2FC00A70">
                  <wp:simplePos x="0" y="0"/>
                  <wp:positionH relativeFrom="column">
                    <wp:posOffset>-48260</wp:posOffset>
                  </wp:positionH>
                  <wp:positionV relativeFrom="paragraph">
                    <wp:posOffset>166370</wp:posOffset>
                  </wp:positionV>
                  <wp:extent cx="313055" cy="313055"/>
                  <wp:effectExtent l="0" t="0" r="0" b="0"/>
                  <wp:wrapNone/>
                  <wp:docPr id="16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055" cy="313055"/>
                          </a:xfrm>
                          <a:prstGeom prst="rect">
                            <a:avLst/>
                          </a:prstGeom>
                        </pic:spPr>
                      </pic:pic>
                    </a:graphicData>
                  </a:graphic>
                </wp:anchor>
              </w:drawing>
            </w:r>
          </w:p>
          <w:p w14:paraId="66BFCF83" w14:textId="27EC0724" w:rsidR="006026B9" w:rsidRPr="008A072D" w:rsidRDefault="006026B9" w:rsidP="008A072D">
            <w:pPr>
              <w:pStyle w:val="Contact1"/>
              <w:ind w:left="426"/>
              <w:rPr>
                <w:rStyle w:val="Contact1Char"/>
              </w:rPr>
            </w:pPr>
            <w:r w:rsidRPr="008A072D">
              <w:rPr>
                <w:rStyle w:val="Contact1Char"/>
              </w:rPr>
              <w:t xml:space="preserve">Microsoft Certified Application Developer (MCAD) </w:t>
            </w:r>
          </w:p>
          <w:p w14:paraId="2D9A0259" w14:textId="3706CC18" w:rsidR="006026B9" w:rsidRPr="008A072D" w:rsidRDefault="006026B9" w:rsidP="00545B66">
            <w:pPr>
              <w:pStyle w:val="Heading6"/>
              <w:jc w:val="center"/>
              <w:rPr>
                <w:b/>
                <w:bCs/>
                <w:sz w:val="22"/>
                <w:szCs w:val="22"/>
              </w:rPr>
            </w:pPr>
            <w:r w:rsidRPr="008A072D">
              <w:rPr>
                <w:b/>
                <w:bCs/>
                <w:sz w:val="22"/>
                <w:szCs w:val="22"/>
              </w:rPr>
              <w:t>J</w:t>
            </w:r>
            <w:r w:rsidR="00545B66">
              <w:rPr>
                <w:b/>
                <w:bCs/>
                <w:sz w:val="22"/>
                <w:szCs w:val="22"/>
              </w:rPr>
              <w:t>AN</w:t>
            </w:r>
            <w:r w:rsidRPr="008A072D">
              <w:rPr>
                <w:b/>
                <w:bCs/>
                <w:sz w:val="22"/>
                <w:szCs w:val="22"/>
              </w:rPr>
              <w:t>. 2009</w:t>
            </w:r>
          </w:p>
          <w:p w14:paraId="0858CFA6" w14:textId="77777777" w:rsidR="006026B9" w:rsidRDefault="006026B9" w:rsidP="00152539"/>
          <w:p w14:paraId="27C5A5E5" w14:textId="77777777" w:rsidR="00EE19EB" w:rsidRDefault="00EE19EB" w:rsidP="00152539"/>
          <w:p w14:paraId="647A1369" w14:textId="68FE0F7C" w:rsidR="00EE19EB" w:rsidRDefault="009148B6" w:rsidP="00152539">
            <w:r>
              <w:rPr>
                <w:noProof/>
              </w:rPr>
              <w:lastRenderedPageBreak/>
              <mc:AlternateContent>
                <mc:Choice Requires="wps">
                  <w:drawing>
                    <wp:anchor distT="0" distB="0" distL="114300" distR="114300" simplePos="0" relativeHeight="251750400" behindDoc="1" locked="0" layoutInCell="1" allowOverlap="1" wp14:anchorId="03889574" wp14:editId="0BDCCD3E">
                      <wp:simplePos x="0" y="0"/>
                      <wp:positionH relativeFrom="column">
                        <wp:posOffset>-302895</wp:posOffset>
                      </wp:positionH>
                      <wp:positionV relativeFrom="paragraph">
                        <wp:posOffset>-267970</wp:posOffset>
                      </wp:positionV>
                      <wp:extent cx="2609850" cy="1003935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2609850" cy="1003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D3AD" id="Rectangle 129" o:spid="_x0000_s1026" style="position:absolute;left:0;text-align:left;margin-left:-23.85pt;margin-top:-21.1pt;width:205.5pt;height:790.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" fillcolor="#8a2387 [3204]" strokecolor="#441142 [1604]" strokeweight="1pt"/>
                  </w:pict>
                </mc:Fallback>
              </mc:AlternateContent>
            </w:r>
          </w:p>
          <w:p w14:paraId="3A479F74" w14:textId="77777777" w:rsidR="00EE19EB" w:rsidRDefault="00EE19EB" w:rsidP="00152539"/>
          <w:p w14:paraId="55B7CC46" w14:textId="42343C67" w:rsidR="000A6C3E" w:rsidRDefault="000A6C3E" w:rsidP="00146B63">
            <w:pPr>
              <w:jc w:val="center"/>
              <w:rPr>
                <w:rFonts w:asciiTheme="majorHAnsi" w:eastAsiaTheme="majorEastAsia" w:hAnsiTheme="majorHAnsi" w:cstheme="majorBidi"/>
                <w:iCs/>
                <w:caps/>
                <w:color w:val="FFFFFF" w:themeColor="background1"/>
                <w:sz w:val="32"/>
                <w:u w:val="single"/>
              </w:rPr>
            </w:pPr>
          </w:p>
          <w:p w14:paraId="3E76EDE8" w14:textId="02EA4003" w:rsidR="006026B9" w:rsidRDefault="00C03EA6" w:rsidP="00146B63">
            <w:pPr>
              <w:jc w:val="center"/>
            </w:pPr>
            <w:r>
              <w:rPr>
                <w:rFonts w:asciiTheme="majorHAnsi" w:eastAsiaTheme="majorEastAsia" w:hAnsiTheme="majorHAnsi" w:cstheme="majorBidi"/>
                <w:iCs/>
                <w:caps/>
                <w:color w:val="FFFFFF" w:themeColor="background1"/>
                <w:sz w:val="32"/>
                <w:u w:val="single"/>
              </w:rPr>
              <w:t>Langauge</w:t>
            </w:r>
            <w:r w:rsidRPr="00C03EA6">
              <w:rPr>
                <w:rFonts w:asciiTheme="majorHAnsi" w:eastAsiaTheme="majorEastAsia" w:hAnsiTheme="majorHAnsi" w:cstheme="majorBidi"/>
                <w:iCs/>
                <w:caps/>
                <w:color w:val="FFFFFF" w:themeColor="background1"/>
                <w:sz w:val="32"/>
                <w:u w:val="single"/>
              </w:rPr>
              <w:t>S</w:t>
            </w:r>
            <w:r w:rsidR="00146B63">
              <w:rPr>
                <w:noProof/>
              </w:rPr>
              <w:t xml:space="preserve"> </w:t>
            </w:r>
          </w:p>
          <w:p w14:paraId="3FD9DA19" w14:textId="77777777" w:rsidR="003955C0" w:rsidRDefault="003955C0" w:rsidP="00C03EA6">
            <w:pPr>
              <w:jc w:val="center"/>
              <w:rPr>
                <w:rFonts w:asciiTheme="majorHAnsi" w:eastAsiaTheme="majorEastAsia" w:hAnsiTheme="majorHAnsi" w:cstheme="majorBidi"/>
                <w:b/>
                <w:caps/>
                <w:color w:val="FFFFFF" w:themeColor="background1"/>
                <w:sz w:val="14"/>
                <w:szCs w:val="14"/>
              </w:rPr>
            </w:pPr>
          </w:p>
          <w:p w14:paraId="436C04DF" w14:textId="00923CC8" w:rsidR="00C03EA6" w:rsidRPr="00C03EA6" w:rsidRDefault="00D72A0B" w:rsidP="00C03EA6">
            <w:pPr>
              <w:jc w:val="center"/>
              <w:rPr>
                <w:rFonts w:asciiTheme="majorHAnsi" w:eastAsiaTheme="majorEastAsia" w:hAnsiTheme="majorHAnsi" w:cstheme="majorBidi"/>
                <w:b/>
                <w:caps/>
                <w:color w:val="FFFFFF" w:themeColor="background1"/>
                <w:sz w:val="14"/>
                <w:szCs w:val="14"/>
              </w:rPr>
            </w:pPr>
            <w:r>
              <w:rPr>
                <w:rFonts w:asciiTheme="majorHAnsi" w:eastAsiaTheme="majorEastAsia" w:hAnsiTheme="majorHAnsi" w:cstheme="majorBidi"/>
                <w:b/>
                <w:caps/>
                <w:noProof/>
                <w:color w:val="FFFFFF" w:themeColor="background1"/>
              </w:rPr>
              <w:drawing>
                <wp:anchor distT="0" distB="0" distL="114300" distR="114300" simplePos="0" relativeHeight="251768832" behindDoc="0" locked="0" layoutInCell="1" allowOverlap="1" wp14:anchorId="66D69372" wp14:editId="5C62FDE5">
                  <wp:simplePos x="0" y="0"/>
                  <wp:positionH relativeFrom="column">
                    <wp:posOffset>1270</wp:posOffset>
                  </wp:positionH>
                  <wp:positionV relativeFrom="paragraph">
                    <wp:posOffset>172720</wp:posOffset>
                  </wp:positionV>
                  <wp:extent cx="228600" cy="22860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outline_local_library_white_24dp.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p>
          <w:p w14:paraId="6080FCB8" w14:textId="36FC1A85" w:rsidR="00C03EA6" w:rsidRDefault="00D72A0B" w:rsidP="00C03EA6">
            <w:pPr>
              <w:rPr>
                <w:rFonts w:cstheme="minorHAnsi"/>
                <w:color w:val="FFFFFF" w:themeColor="background1"/>
                <w:sz w:val="20"/>
              </w:rPr>
            </w:pPr>
            <w:r>
              <w:rPr>
                <w:rFonts w:asciiTheme="majorHAnsi" w:eastAsiaTheme="majorEastAsia" w:hAnsiTheme="majorHAnsi" w:cstheme="majorBidi"/>
                <w:b/>
                <w:caps/>
                <w:color w:val="FFFFFF" w:themeColor="background1"/>
              </w:rPr>
              <w:t xml:space="preserve">      </w:t>
            </w:r>
            <w:r w:rsidR="00C03EA6" w:rsidRPr="00C03EA6">
              <w:rPr>
                <w:rFonts w:asciiTheme="majorHAnsi" w:eastAsiaTheme="majorEastAsia" w:hAnsiTheme="majorHAnsi" w:cstheme="majorBidi"/>
                <w:b/>
                <w:caps/>
                <w:color w:val="FFFFFF" w:themeColor="background1"/>
              </w:rPr>
              <w:t>Arabic</w:t>
            </w:r>
          </w:p>
          <w:p w14:paraId="5645777A" w14:textId="6B89EAB4" w:rsidR="00D72A0B" w:rsidRDefault="00F16974" w:rsidP="00C654D9">
            <w:pPr>
              <w:pStyle w:val="Contact1"/>
              <w:ind w:left="284" w:firstLine="142"/>
              <w:jc w:val="both"/>
              <w:rPr>
                <w:rStyle w:val="Contact1Char"/>
              </w:rPr>
            </w:pPr>
            <w:r w:rsidRPr="00D72A0B">
              <w:rPr>
                <w:rStyle w:val="Contact1Char"/>
                <w:sz w:val="22"/>
                <w:szCs w:val="22"/>
              </w:rPr>
              <w:t>Native language</w:t>
            </w:r>
            <w:r w:rsidR="00D72A0B">
              <w:rPr>
                <w:rStyle w:val="Contact1Char"/>
              </w:rPr>
              <w:t>.</w:t>
            </w:r>
          </w:p>
          <w:p w14:paraId="7EB41397" w14:textId="522DCA93" w:rsidR="00C03EA6" w:rsidRPr="007459B3" w:rsidRDefault="007459B3" w:rsidP="00C03EA6">
            <w:pPr>
              <w:pStyle w:val="Contact1"/>
              <w:ind w:left="284"/>
              <w:jc w:val="both"/>
              <w:rPr>
                <w:rStyle w:val="Contact1Char"/>
                <w:sz w:val="2"/>
                <w:szCs w:val="2"/>
              </w:rPr>
            </w:pPr>
            <w:r>
              <w:rPr>
                <w:rFonts w:asciiTheme="majorHAnsi" w:eastAsiaTheme="majorEastAsia" w:hAnsiTheme="majorHAnsi" w:cstheme="majorBidi"/>
                <w:b/>
                <w:caps/>
                <w:noProof/>
              </w:rPr>
              <w:drawing>
                <wp:anchor distT="0" distB="0" distL="114300" distR="114300" simplePos="0" relativeHeight="251770880" behindDoc="0" locked="0" layoutInCell="1" allowOverlap="1" wp14:anchorId="0264472E" wp14:editId="6C81F748">
                  <wp:simplePos x="0" y="0"/>
                  <wp:positionH relativeFrom="column">
                    <wp:posOffset>-38735</wp:posOffset>
                  </wp:positionH>
                  <wp:positionV relativeFrom="paragraph">
                    <wp:posOffset>42545</wp:posOffset>
                  </wp:positionV>
                  <wp:extent cx="228600" cy="2286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outline_local_library_white_24dp.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C03EA6" w:rsidRPr="00C03EA6">
              <w:rPr>
                <w:rStyle w:val="Contact1Char"/>
              </w:rPr>
              <w:t xml:space="preserve"> </w:t>
            </w:r>
          </w:p>
          <w:p w14:paraId="31D3B810" w14:textId="49801837" w:rsidR="00C03EA6" w:rsidRPr="00C03EA6" w:rsidRDefault="00D72A0B" w:rsidP="00C03EA6">
            <w:pPr>
              <w:rPr>
                <w:rFonts w:asciiTheme="majorHAnsi" w:eastAsiaTheme="majorEastAsia" w:hAnsiTheme="majorHAnsi" w:cstheme="majorBidi"/>
                <w:b/>
                <w:caps/>
              </w:rPr>
            </w:pPr>
            <w:r>
              <w:rPr>
                <w:rFonts w:asciiTheme="majorHAnsi" w:eastAsiaTheme="majorEastAsia" w:hAnsiTheme="majorHAnsi" w:cstheme="majorBidi"/>
                <w:b/>
                <w:caps/>
                <w:color w:val="FFFFFF" w:themeColor="background1"/>
              </w:rPr>
              <w:t xml:space="preserve">      </w:t>
            </w:r>
            <w:r w:rsidR="00C03EA6" w:rsidRPr="00C03EA6">
              <w:rPr>
                <w:rFonts w:asciiTheme="majorHAnsi" w:eastAsiaTheme="majorEastAsia" w:hAnsiTheme="majorHAnsi" w:cstheme="majorBidi"/>
                <w:b/>
                <w:caps/>
                <w:color w:val="FFFFFF" w:themeColor="background1"/>
              </w:rPr>
              <w:t>English</w:t>
            </w:r>
            <w:r w:rsidR="00C03EA6" w:rsidRPr="00C03EA6">
              <w:rPr>
                <w:rFonts w:asciiTheme="majorHAnsi" w:eastAsiaTheme="majorEastAsia" w:hAnsiTheme="majorHAnsi" w:cstheme="majorBidi"/>
                <w:b/>
                <w:caps/>
              </w:rPr>
              <w:t xml:space="preserve"> </w:t>
            </w:r>
          </w:p>
          <w:p w14:paraId="1A7A5FEB" w14:textId="1862979B" w:rsidR="00C03EA6" w:rsidRPr="00D72A0B" w:rsidRDefault="009A69A2" w:rsidP="00C654D9">
            <w:pPr>
              <w:pStyle w:val="Contact1"/>
              <w:ind w:left="284" w:firstLine="142"/>
              <w:jc w:val="both"/>
              <w:rPr>
                <w:rStyle w:val="Contact1Char"/>
                <w:sz w:val="22"/>
                <w:szCs w:val="22"/>
              </w:rPr>
            </w:pPr>
            <w:r w:rsidRPr="00D72A0B">
              <w:rPr>
                <w:rStyle w:val="Contact1Char"/>
                <w:sz w:val="22"/>
                <w:szCs w:val="22"/>
              </w:rPr>
              <w:t>V</w:t>
            </w:r>
            <w:r w:rsidR="00F16974" w:rsidRPr="00D72A0B">
              <w:rPr>
                <w:rStyle w:val="Contact1Char"/>
                <w:sz w:val="22"/>
                <w:szCs w:val="22"/>
              </w:rPr>
              <w:t>ery g</w:t>
            </w:r>
            <w:r w:rsidRPr="00D72A0B">
              <w:rPr>
                <w:rStyle w:val="Contact1Char"/>
                <w:sz w:val="22"/>
                <w:szCs w:val="22"/>
              </w:rPr>
              <w:t>ood</w:t>
            </w:r>
          </w:p>
          <w:p w14:paraId="20775F1F" w14:textId="2F455111" w:rsidR="00D72A0B" w:rsidRPr="00D72A0B" w:rsidRDefault="00D72A0B" w:rsidP="00D72A0B">
            <w:pPr>
              <w:rPr>
                <w:sz w:val="8"/>
                <w:szCs w:val="8"/>
              </w:rPr>
            </w:pPr>
            <w:r>
              <w:rPr>
                <w:rFonts w:asciiTheme="majorHAnsi" w:eastAsiaTheme="majorEastAsia" w:hAnsiTheme="majorHAnsi" w:cstheme="majorBidi"/>
                <w:b/>
                <w:caps/>
                <w:noProof/>
                <w:color w:val="FFFFFF" w:themeColor="background1"/>
              </w:rPr>
              <w:drawing>
                <wp:anchor distT="0" distB="0" distL="114300" distR="114300" simplePos="0" relativeHeight="251772928" behindDoc="0" locked="0" layoutInCell="1" allowOverlap="1" wp14:anchorId="5ED8D833" wp14:editId="110500E8">
                  <wp:simplePos x="0" y="0"/>
                  <wp:positionH relativeFrom="column">
                    <wp:posOffset>-48260</wp:posOffset>
                  </wp:positionH>
                  <wp:positionV relativeFrom="paragraph">
                    <wp:posOffset>123825</wp:posOffset>
                  </wp:positionV>
                  <wp:extent cx="228600" cy="2286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outline_local_library_white_24dp.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p>
          <w:p w14:paraId="5D607925" w14:textId="3530E170" w:rsidR="00C03EA6" w:rsidRDefault="00D72A0B" w:rsidP="00C03EA6">
            <w:pPr>
              <w:rPr>
                <w:rFonts w:cstheme="minorHAnsi"/>
                <w:color w:val="FFFFFF" w:themeColor="background1"/>
                <w:sz w:val="20"/>
              </w:rPr>
            </w:pPr>
            <w:r>
              <w:rPr>
                <w:rFonts w:cstheme="minorHAnsi"/>
                <w:b/>
                <w:caps/>
                <w:color w:val="FFFFFF" w:themeColor="background1"/>
              </w:rPr>
              <w:t xml:space="preserve">      </w:t>
            </w:r>
            <w:r w:rsidR="00C03EA6" w:rsidRPr="00C03EA6">
              <w:rPr>
                <w:rFonts w:cstheme="minorHAnsi"/>
                <w:b/>
                <w:caps/>
                <w:color w:val="FFFFFF" w:themeColor="background1"/>
              </w:rPr>
              <w:t>Germany</w:t>
            </w:r>
          </w:p>
          <w:p w14:paraId="385EAF9B" w14:textId="26477F91" w:rsidR="006026B9" w:rsidRPr="00D72A0B" w:rsidRDefault="009A69A2" w:rsidP="00C654D9">
            <w:pPr>
              <w:pStyle w:val="Contact1"/>
              <w:ind w:left="284" w:firstLine="142"/>
              <w:jc w:val="both"/>
              <w:rPr>
                <w:sz w:val="22"/>
                <w:szCs w:val="22"/>
              </w:rPr>
            </w:pPr>
            <w:r w:rsidRPr="00D72A0B">
              <w:rPr>
                <w:rStyle w:val="Contact1Char"/>
                <w:sz w:val="22"/>
                <w:szCs w:val="22"/>
              </w:rPr>
              <w:t>Intermediate</w:t>
            </w:r>
            <w:r w:rsidRPr="00D72A0B">
              <w:rPr>
                <w:rFonts w:cstheme="minorHAnsi"/>
                <w:sz w:val="22"/>
                <w:szCs w:val="22"/>
              </w:rPr>
              <w:t xml:space="preserve"> </w:t>
            </w:r>
          </w:p>
          <w:p w14:paraId="2383A93F" w14:textId="77777777" w:rsidR="006026B9" w:rsidRPr="00C03EA6" w:rsidRDefault="006026B9" w:rsidP="00152539">
            <w:pPr>
              <w:rPr>
                <w:color w:val="FFFFFF" w:themeColor="background1"/>
              </w:rPr>
            </w:pPr>
          </w:p>
          <w:p w14:paraId="0D00AADC" w14:textId="77777777" w:rsidR="006026B9" w:rsidRDefault="006026B9" w:rsidP="00152539"/>
          <w:p w14:paraId="6DA76CA5" w14:textId="77777777" w:rsidR="006026B9" w:rsidRDefault="006026B9" w:rsidP="00152539"/>
          <w:p w14:paraId="4AFFF505" w14:textId="77777777" w:rsidR="006026B9" w:rsidRDefault="006026B9" w:rsidP="00152539"/>
          <w:p w14:paraId="58679D0D" w14:textId="77777777" w:rsidR="006026B9" w:rsidRDefault="006026B9" w:rsidP="00152539"/>
          <w:p w14:paraId="1A00EC91" w14:textId="77777777" w:rsidR="006026B9" w:rsidRDefault="006026B9" w:rsidP="00152539"/>
          <w:p w14:paraId="30803F48" w14:textId="77777777" w:rsidR="006026B9" w:rsidRDefault="006026B9" w:rsidP="00152539"/>
          <w:p w14:paraId="4308875F" w14:textId="77777777" w:rsidR="006026B9" w:rsidRDefault="006026B9" w:rsidP="00152539"/>
          <w:p w14:paraId="393E15AA" w14:textId="77777777" w:rsidR="006026B9" w:rsidRDefault="006026B9" w:rsidP="00152539"/>
          <w:p w14:paraId="1DD1DF8B" w14:textId="77777777" w:rsidR="006026B9" w:rsidRDefault="006026B9" w:rsidP="00152539"/>
          <w:p w14:paraId="1779A799" w14:textId="77777777" w:rsidR="006026B9" w:rsidRDefault="006026B9" w:rsidP="00152539"/>
          <w:p w14:paraId="311F52BA" w14:textId="77777777" w:rsidR="006026B9" w:rsidRDefault="006026B9" w:rsidP="00152539"/>
          <w:p w14:paraId="19B5819D" w14:textId="77777777" w:rsidR="006026B9" w:rsidRDefault="006026B9" w:rsidP="00152539"/>
          <w:p w14:paraId="633A27EB" w14:textId="77777777" w:rsidR="006026B9" w:rsidRDefault="006026B9" w:rsidP="00152539"/>
          <w:p w14:paraId="491A51F0" w14:textId="77777777" w:rsidR="006026B9" w:rsidRDefault="006026B9" w:rsidP="00152539"/>
          <w:p w14:paraId="11C64FCA" w14:textId="77777777" w:rsidR="006026B9" w:rsidRDefault="006026B9" w:rsidP="00152539"/>
          <w:p w14:paraId="7FEFA590" w14:textId="77777777" w:rsidR="006026B9" w:rsidRDefault="006026B9" w:rsidP="00152539"/>
          <w:p w14:paraId="27AF7375" w14:textId="77777777" w:rsidR="006026B9" w:rsidRDefault="006026B9" w:rsidP="00152539"/>
          <w:p w14:paraId="10ED29F2" w14:textId="77777777" w:rsidR="006026B9" w:rsidRDefault="006026B9" w:rsidP="00152539"/>
          <w:p w14:paraId="3C6583A3" w14:textId="77777777" w:rsidR="00EE19EB" w:rsidRDefault="00EE19EB" w:rsidP="00152539"/>
          <w:p w14:paraId="1D77DAFC" w14:textId="77777777" w:rsidR="00EE19EB" w:rsidRDefault="00EE19EB" w:rsidP="00152539"/>
          <w:p w14:paraId="3A6B4A18" w14:textId="68BD1CC1" w:rsidR="006026B9" w:rsidRDefault="00EE0047" w:rsidP="00EE0047">
            <w:r>
              <w:rPr>
                <w:noProof/>
              </w:rPr>
              <w:lastRenderedPageBreak/>
              <mc:AlternateContent>
                <mc:Choice Requires="wps">
                  <w:drawing>
                    <wp:anchor distT="0" distB="0" distL="114300" distR="114300" simplePos="0" relativeHeight="251751424" behindDoc="1" locked="0" layoutInCell="1" allowOverlap="1" wp14:anchorId="5C6D66AC" wp14:editId="2CF5A8CC">
                      <wp:simplePos x="0" y="0"/>
                      <wp:positionH relativeFrom="column">
                        <wp:posOffset>-93980</wp:posOffset>
                      </wp:positionH>
                      <wp:positionV relativeFrom="paragraph">
                        <wp:posOffset>-271780</wp:posOffset>
                      </wp:positionV>
                      <wp:extent cx="2381250" cy="10039350"/>
                      <wp:effectExtent l="0" t="0" r="19050" b="19050"/>
                      <wp:wrapNone/>
                      <wp:docPr id="130" name="Rectangle 130"/>
                      <wp:cNvGraphicFramePr/>
                      <a:graphic xmlns:a="http://schemas.openxmlformats.org/drawingml/2006/main">
                        <a:graphicData uri="http://schemas.microsoft.com/office/word/2010/wordprocessingShape">
                          <wps:wsp>
                            <wps:cNvSpPr/>
                            <wps:spPr>
                              <a:xfrm>
                                <a:off x="0" y="0"/>
                                <a:ext cx="2381250" cy="1003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F7EFE" id="Rectangle 130" o:spid="_x0000_s1026" style="position:absolute;left:0;text-align:left;margin-left:-7.4pt;margin-top:-21.4pt;width:187.5pt;height:790.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" fillcolor="#8a2387 [3204]" strokecolor="#441142 [1604]" strokeweight="1pt"/>
                  </w:pict>
                </mc:Fallback>
              </mc:AlternateContent>
            </w:r>
          </w:p>
          <w:p w14:paraId="41064C04" w14:textId="5204274D" w:rsidR="006026B9" w:rsidRDefault="006026B9" w:rsidP="00152539"/>
          <w:p w14:paraId="43BCCB7C" w14:textId="452F6498" w:rsidR="003955C0" w:rsidRDefault="003955C0" w:rsidP="003955C0">
            <w:pPr>
              <w:jc w:val="center"/>
            </w:pPr>
            <w:r>
              <w:rPr>
                <w:rFonts w:asciiTheme="majorHAnsi" w:eastAsiaTheme="majorEastAsia" w:hAnsiTheme="majorHAnsi" w:cstheme="majorBidi"/>
                <w:iCs/>
                <w:caps/>
                <w:color w:val="FFFFFF" w:themeColor="background1"/>
                <w:sz w:val="32"/>
                <w:u w:val="single"/>
              </w:rPr>
              <w:t>Personal Skills</w:t>
            </w:r>
          </w:p>
          <w:p w14:paraId="3CD72C3D" w14:textId="18EA1A7A" w:rsidR="003955C0" w:rsidRDefault="003955C0" w:rsidP="003955C0">
            <w:pPr>
              <w:jc w:val="center"/>
              <w:rPr>
                <w:rFonts w:asciiTheme="majorHAnsi" w:eastAsiaTheme="majorEastAsia" w:hAnsiTheme="majorHAnsi" w:cstheme="majorBidi"/>
                <w:b/>
                <w:caps/>
                <w:color w:val="FFFFFF" w:themeColor="background1"/>
                <w:sz w:val="14"/>
                <w:szCs w:val="14"/>
              </w:rPr>
            </w:pPr>
          </w:p>
          <w:p w14:paraId="7CE1088D" w14:textId="3D31A0FF" w:rsidR="002418F2" w:rsidRDefault="00AA2575" w:rsidP="00C03AA5">
            <w:pPr>
              <w:pStyle w:val="Contact1"/>
              <w:numPr>
                <w:ilvl w:val="0"/>
                <w:numId w:val="10"/>
              </w:numPr>
              <w:ind w:left="142" w:hanging="142"/>
              <w:rPr>
                <w:sz w:val="22"/>
                <w:szCs w:val="22"/>
              </w:rPr>
            </w:pPr>
            <w:r w:rsidRPr="00AA2575">
              <w:rPr>
                <w:rStyle w:val="Contact1Char"/>
                <w:sz w:val="22"/>
                <w:szCs w:val="22"/>
              </w:rPr>
              <w:t>Highly motivated hard worker.</w:t>
            </w:r>
          </w:p>
          <w:p w14:paraId="73D4172A" w14:textId="77777777" w:rsidR="00C03AA5" w:rsidRPr="00C03AA5" w:rsidRDefault="00C03AA5" w:rsidP="00C03AA5">
            <w:pPr>
              <w:rPr>
                <w:sz w:val="2"/>
                <w:szCs w:val="2"/>
              </w:rPr>
            </w:pPr>
          </w:p>
          <w:p w14:paraId="601213D7" w14:textId="1F9AA262" w:rsidR="002418F2" w:rsidRDefault="00AA2575" w:rsidP="00C03AA5">
            <w:pPr>
              <w:pStyle w:val="Contact1"/>
              <w:numPr>
                <w:ilvl w:val="0"/>
                <w:numId w:val="10"/>
              </w:numPr>
              <w:ind w:left="142" w:hanging="142"/>
              <w:rPr>
                <w:rStyle w:val="Contact1Char"/>
                <w:sz w:val="22"/>
                <w:szCs w:val="22"/>
              </w:rPr>
            </w:pPr>
            <w:r w:rsidRPr="00AA2575">
              <w:rPr>
                <w:rStyle w:val="Contact1Char"/>
                <w:sz w:val="22"/>
                <w:szCs w:val="22"/>
              </w:rPr>
              <w:t xml:space="preserve">Team player with standing </w:t>
            </w:r>
            <w:r w:rsidR="002418F2" w:rsidRPr="00AA2575">
              <w:rPr>
                <w:rStyle w:val="Contact1Char"/>
                <w:sz w:val="22"/>
                <w:szCs w:val="22"/>
              </w:rPr>
              <w:t>interpersonal</w:t>
            </w:r>
            <w:r w:rsidRPr="00AA2575">
              <w:rPr>
                <w:rStyle w:val="Contact1Char"/>
                <w:sz w:val="22"/>
                <w:szCs w:val="22"/>
              </w:rPr>
              <w:t xml:space="preserve"> skills.</w:t>
            </w:r>
          </w:p>
          <w:p w14:paraId="4CF86B30" w14:textId="77777777" w:rsidR="00C03AA5" w:rsidRPr="00C03AA5" w:rsidRDefault="00C03AA5" w:rsidP="00C03AA5">
            <w:pPr>
              <w:rPr>
                <w:sz w:val="4"/>
                <w:szCs w:val="4"/>
              </w:rPr>
            </w:pPr>
          </w:p>
          <w:p w14:paraId="0CE66C63" w14:textId="77C1BC08" w:rsidR="002418F2" w:rsidRDefault="00AA2575" w:rsidP="00C03AA5">
            <w:pPr>
              <w:pStyle w:val="Contact1"/>
              <w:numPr>
                <w:ilvl w:val="0"/>
                <w:numId w:val="10"/>
              </w:numPr>
              <w:ind w:left="142" w:hanging="142"/>
              <w:rPr>
                <w:rStyle w:val="Contact1Char"/>
                <w:sz w:val="22"/>
                <w:szCs w:val="22"/>
              </w:rPr>
            </w:pPr>
            <w:r w:rsidRPr="00AA2575">
              <w:rPr>
                <w:rStyle w:val="Contact1Char"/>
                <w:sz w:val="22"/>
                <w:szCs w:val="22"/>
              </w:rPr>
              <w:t xml:space="preserve">Good </w:t>
            </w:r>
            <w:r w:rsidR="002418F2" w:rsidRPr="00AA2575">
              <w:rPr>
                <w:rStyle w:val="Contact1Char"/>
                <w:sz w:val="22"/>
                <w:szCs w:val="22"/>
              </w:rPr>
              <w:t>Communication</w:t>
            </w:r>
            <w:r w:rsidRPr="00AA2575">
              <w:rPr>
                <w:rStyle w:val="Contact1Char"/>
                <w:sz w:val="22"/>
                <w:szCs w:val="22"/>
              </w:rPr>
              <w:t xml:space="preserve"> skills.</w:t>
            </w:r>
          </w:p>
          <w:p w14:paraId="19AF2BC9" w14:textId="77777777" w:rsidR="00C03AA5" w:rsidRPr="00C03AA5" w:rsidRDefault="00C03AA5" w:rsidP="00C03AA5">
            <w:pPr>
              <w:rPr>
                <w:sz w:val="6"/>
                <w:szCs w:val="6"/>
              </w:rPr>
            </w:pPr>
          </w:p>
          <w:p w14:paraId="5BD18976" w14:textId="5A84AFE5" w:rsidR="002418F2" w:rsidRDefault="00AA2575" w:rsidP="00C03AA5">
            <w:pPr>
              <w:pStyle w:val="Contact1"/>
              <w:numPr>
                <w:ilvl w:val="0"/>
                <w:numId w:val="10"/>
              </w:numPr>
              <w:ind w:left="142" w:hanging="142"/>
              <w:rPr>
                <w:rStyle w:val="Contact1Char"/>
                <w:sz w:val="22"/>
                <w:szCs w:val="22"/>
              </w:rPr>
            </w:pPr>
            <w:r w:rsidRPr="00AA2575">
              <w:rPr>
                <w:rStyle w:val="Contact1Char"/>
                <w:sz w:val="22"/>
                <w:szCs w:val="22"/>
              </w:rPr>
              <w:t xml:space="preserve">Good capability of </w:t>
            </w:r>
            <w:r w:rsidR="002418F2" w:rsidRPr="00AA2575">
              <w:rPr>
                <w:rStyle w:val="Contact1Char"/>
                <w:sz w:val="22"/>
                <w:szCs w:val="22"/>
              </w:rPr>
              <w:t>listening</w:t>
            </w:r>
            <w:r w:rsidRPr="00AA2575">
              <w:rPr>
                <w:rStyle w:val="Contact1Char"/>
                <w:sz w:val="22"/>
                <w:szCs w:val="22"/>
              </w:rPr>
              <w:t xml:space="preserve"> to others.</w:t>
            </w:r>
          </w:p>
          <w:p w14:paraId="64C30291" w14:textId="77777777" w:rsidR="00C03AA5" w:rsidRPr="00C03AA5" w:rsidRDefault="00C03AA5" w:rsidP="00C03AA5">
            <w:pPr>
              <w:rPr>
                <w:sz w:val="8"/>
                <w:szCs w:val="8"/>
              </w:rPr>
            </w:pPr>
          </w:p>
          <w:p w14:paraId="25C8F1FC" w14:textId="40DD17A6" w:rsidR="003955C0" w:rsidRDefault="002418F2" w:rsidP="00AA2575">
            <w:pPr>
              <w:pStyle w:val="Contact1"/>
              <w:numPr>
                <w:ilvl w:val="0"/>
                <w:numId w:val="10"/>
              </w:numPr>
              <w:ind w:left="142" w:hanging="142"/>
              <w:rPr>
                <w:rStyle w:val="Contact1Char"/>
                <w:sz w:val="22"/>
                <w:szCs w:val="22"/>
              </w:rPr>
            </w:pPr>
            <w:r w:rsidRPr="00AA2575">
              <w:rPr>
                <w:rStyle w:val="Contact1Char"/>
                <w:sz w:val="22"/>
                <w:szCs w:val="22"/>
              </w:rPr>
              <w:t>Work</w:t>
            </w:r>
            <w:r w:rsidR="00AA2575" w:rsidRPr="00AA2575">
              <w:rPr>
                <w:rStyle w:val="Contact1Char"/>
                <w:sz w:val="22"/>
                <w:szCs w:val="22"/>
              </w:rPr>
              <w:t xml:space="preserve"> under pressure.</w:t>
            </w:r>
          </w:p>
          <w:p w14:paraId="13130986" w14:textId="77777777" w:rsidR="00C03AA5" w:rsidRPr="00C03AA5" w:rsidRDefault="00C03AA5" w:rsidP="00C03AA5">
            <w:pPr>
              <w:rPr>
                <w:sz w:val="6"/>
                <w:szCs w:val="6"/>
              </w:rPr>
            </w:pPr>
          </w:p>
          <w:p w14:paraId="36A79EC0" w14:textId="662B6933"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Problem solver</w:t>
            </w:r>
          </w:p>
          <w:p w14:paraId="0257363D" w14:textId="77777777" w:rsidR="00C03AA5" w:rsidRPr="00C03AA5" w:rsidRDefault="00C03AA5" w:rsidP="00C03AA5">
            <w:pPr>
              <w:rPr>
                <w:sz w:val="8"/>
                <w:szCs w:val="8"/>
              </w:rPr>
            </w:pPr>
          </w:p>
          <w:p w14:paraId="2A6FA744" w14:textId="1BF726FC"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Adaptable</w:t>
            </w:r>
          </w:p>
          <w:p w14:paraId="2069316A" w14:textId="77777777" w:rsidR="00C03AA5" w:rsidRPr="00C03AA5" w:rsidRDefault="00C03AA5" w:rsidP="00C03AA5">
            <w:pPr>
              <w:rPr>
                <w:sz w:val="4"/>
                <w:szCs w:val="4"/>
              </w:rPr>
            </w:pPr>
          </w:p>
          <w:p w14:paraId="69B19452" w14:textId="77777777"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Organized</w:t>
            </w:r>
          </w:p>
          <w:p w14:paraId="5F4B8C4A" w14:textId="77777777" w:rsidR="00C03AA5" w:rsidRPr="00C03AA5" w:rsidRDefault="00C03AA5" w:rsidP="00C03AA5">
            <w:pPr>
              <w:rPr>
                <w:sz w:val="6"/>
                <w:szCs w:val="6"/>
              </w:rPr>
            </w:pPr>
          </w:p>
          <w:p w14:paraId="5C93FC02" w14:textId="77777777"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Ambitious</w:t>
            </w:r>
          </w:p>
          <w:p w14:paraId="220DB5EC" w14:textId="77777777" w:rsidR="00C03AA5" w:rsidRPr="00C03AA5" w:rsidRDefault="00C03AA5" w:rsidP="00C03AA5">
            <w:pPr>
              <w:rPr>
                <w:sz w:val="2"/>
                <w:szCs w:val="2"/>
              </w:rPr>
            </w:pPr>
          </w:p>
          <w:p w14:paraId="3437B9FC" w14:textId="77777777"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Quality focused</w:t>
            </w:r>
          </w:p>
          <w:p w14:paraId="5A358BBC" w14:textId="77777777" w:rsidR="00C03AA5" w:rsidRPr="00C03AA5" w:rsidRDefault="00C03AA5" w:rsidP="00C03AA5">
            <w:pPr>
              <w:rPr>
                <w:sz w:val="6"/>
                <w:szCs w:val="6"/>
              </w:rPr>
            </w:pPr>
          </w:p>
          <w:p w14:paraId="58E6C98B" w14:textId="77777777" w:rsid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Creative</w:t>
            </w:r>
          </w:p>
          <w:p w14:paraId="2E5999EB" w14:textId="77777777" w:rsidR="00C03AA5" w:rsidRPr="00C03AA5" w:rsidRDefault="00C03AA5" w:rsidP="00C03AA5">
            <w:pPr>
              <w:rPr>
                <w:sz w:val="2"/>
                <w:szCs w:val="2"/>
              </w:rPr>
            </w:pPr>
          </w:p>
          <w:p w14:paraId="739F3FA0" w14:textId="28CEC0E6" w:rsidR="00C03AA5" w:rsidRPr="00C03AA5" w:rsidRDefault="00C03AA5" w:rsidP="00C03AA5">
            <w:pPr>
              <w:pStyle w:val="Contact1"/>
              <w:numPr>
                <w:ilvl w:val="0"/>
                <w:numId w:val="10"/>
              </w:numPr>
              <w:ind w:left="142" w:hanging="142"/>
              <w:rPr>
                <w:rStyle w:val="Contact1Char"/>
                <w:sz w:val="22"/>
                <w:szCs w:val="22"/>
              </w:rPr>
            </w:pPr>
            <w:r w:rsidRPr="00C03AA5">
              <w:rPr>
                <w:rStyle w:val="Contact1Char"/>
                <w:sz w:val="22"/>
                <w:szCs w:val="22"/>
              </w:rPr>
              <w:t>Socially Responsible</w:t>
            </w:r>
          </w:p>
          <w:p w14:paraId="7F8BF20E" w14:textId="0A7952F1" w:rsidR="003955C0" w:rsidRPr="00D72A0B" w:rsidRDefault="003955C0" w:rsidP="00AA2575">
            <w:pPr>
              <w:rPr>
                <w:color w:val="FFFFFF" w:themeColor="background1"/>
                <w:sz w:val="22"/>
                <w:szCs w:val="22"/>
              </w:rPr>
            </w:pPr>
            <w:r>
              <w:rPr>
                <w:rFonts w:asciiTheme="majorHAnsi" w:eastAsiaTheme="majorEastAsia" w:hAnsiTheme="majorHAnsi" w:cstheme="majorBidi"/>
                <w:b/>
                <w:caps/>
                <w:color w:val="FFFFFF" w:themeColor="background1"/>
              </w:rPr>
              <w:t xml:space="preserve">   </w:t>
            </w:r>
          </w:p>
          <w:p w14:paraId="36D1EFCF" w14:textId="77777777" w:rsidR="003955C0" w:rsidRPr="00C03EA6" w:rsidRDefault="003955C0" w:rsidP="003955C0">
            <w:pPr>
              <w:rPr>
                <w:color w:val="FFFFFF" w:themeColor="background1"/>
              </w:rPr>
            </w:pPr>
          </w:p>
          <w:p w14:paraId="56905C9D" w14:textId="1C5CECAA" w:rsidR="006026B9" w:rsidRDefault="006026B9" w:rsidP="00152539"/>
          <w:p w14:paraId="7B3DE346" w14:textId="59321068" w:rsidR="006026B9" w:rsidRDefault="006026B9" w:rsidP="00152539"/>
          <w:p w14:paraId="1044F862" w14:textId="7B6AEA63" w:rsidR="006026B9" w:rsidRDefault="006026B9" w:rsidP="00152539"/>
          <w:p w14:paraId="40F97622" w14:textId="29D641B6" w:rsidR="006026B9" w:rsidRDefault="006026B9" w:rsidP="00152539"/>
          <w:p w14:paraId="3D35C879" w14:textId="71F10A9B" w:rsidR="006026B9" w:rsidRDefault="006026B9" w:rsidP="00152539"/>
          <w:p w14:paraId="5358A6CB" w14:textId="37CC0B7F" w:rsidR="006026B9" w:rsidRDefault="006026B9" w:rsidP="00152539"/>
          <w:p w14:paraId="0B03959D" w14:textId="2EF3ECFD" w:rsidR="006026B9" w:rsidRDefault="006026B9" w:rsidP="00152539"/>
          <w:p w14:paraId="238F4FAD" w14:textId="798CA4C3" w:rsidR="006026B9" w:rsidRDefault="006026B9" w:rsidP="00152539"/>
          <w:p w14:paraId="4BF056B2" w14:textId="4C03D98E" w:rsidR="006026B9" w:rsidRDefault="006026B9" w:rsidP="00152539"/>
          <w:p w14:paraId="5E3AC301" w14:textId="1BD72C83" w:rsidR="006026B9" w:rsidRDefault="006026B9" w:rsidP="00152539"/>
          <w:p w14:paraId="0F57DD20" w14:textId="5C637510" w:rsidR="006026B9" w:rsidRDefault="006357FB" w:rsidP="00152539">
            <w:r>
              <w:rPr>
                <w:noProof/>
              </w:rPr>
              <w:lastRenderedPageBreak/>
              <mc:AlternateContent>
                <mc:Choice Requires="wps">
                  <w:drawing>
                    <wp:anchor distT="0" distB="0" distL="114300" distR="114300" simplePos="0" relativeHeight="251752448" behindDoc="1" locked="0" layoutInCell="1" allowOverlap="1" wp14:anchorId="3B205812" wp14:editId="05F08D79">
                      <wp:simplePos x="0" y="0"/>
                      <wp:positionH relativeFrom="column">
                        <wp:posOffset>-93345</wp:posOffset>
                      </wp:positionH>
                      <wp:positionV relativeFrom="paragraph">
                        <wp:posOffset>-263525</wp:posOffset>
                      </wp:positionV>
                      <wp:extent cx="2362200" cy="10248900"/>
                      <wp:effectExtent l="0" t="0" r="19050" b="19050"/>
                      <wp:wrapNone/>
                      <wp:docPr id="132" name="Rectangle 132"/>
                      <wp:cNvGraphicFramePr/>
                      <a:graphic xmlns:a="http://schemas.openxmlformats.org/drawingml/2006/main">
                        <a:graphicData uri="http://schemas.microsoft.com/office/word/2010/wordprocessingShape">
                          <wps:wsp>
                            <wps:cNvSpPr/>
                            <wps:spPr>
                              <a:xfrm>
                                <a:off x="0" y="0"/>
                                <a:ext cx="2362200" cy="1024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AD4C8" id="Rectangle 132" o:spid="_x0000_s1026" style="position:absolute;left:0;text-align:left;margin-left:-7.35pt;margin-top:-20.75pt;width:186pt;height:807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" fillcolor="#8a2387 [3204]" strokecolor="#441142 [1604]" strokeweight="1pt"/>
                  </w:pict>
                </mc:Fallback>
              </mc:AlternateContent>
            </w:r>
          </w:p>
          <w:p w14:paraId="38CACD59" w14:textId="53CB3A48" w:rsidR="006026B9" w:rsidRDefault="00757607" w:rsidP="009E3098">
            <w:pPr>
              <w:jc w:val="center"/>
              <w:rPr>
                <w:rFonts w:asciiTheme="majorHAnsi" w:eastAsiaTheme="majorEastAsia" w:hAnsiTheme="majorHAnsi" w:cstheme="majorBidi"/>
                <w:iCs/>
                <w:caps/>
                <w:color w:val="FFFFFF" w:themeColor="background1"/>
                <w:sz w:val="32"/>
                <w:u w:val="single"/>
              </w:rPr>
            </w:pPr>
            <w:r w:rsidRPr="00757607">
              <w:rPr>
                <w:rFonts w:asciiTheme="majorHAnsi" w:eastAsiaTheme="majorEastAsia" w:hAnsiTheme="majorHAnsi" w:cstheme="majorBidi"/>
                <w:iCs/>
                <w:caps/>
                <w:color w:val="FFFFFF" w:themeColor="background1"/>
                <w:sz w:val="32"/>
                <w:u w:val="single"/>
              </w:rPr>
              <w:t xml:space="preserve">ACTIVITIES </w:t>
            </w:r>
          </w:p>
          <w:p w14:paraId="0C37177B" w14:textId="77777777" w:rsidR="009E3098" w:rsidRPr="00757607" w:rsidRDefault="009E3098" w:rsidP="00757607">
            <w:pPr>
              <w:jc w:val="center"/>
              <w:rPr>
                <w:rFonts w:asciiTheme="majorHAnsi" w:eastAsiaTheme="majorEastAsia" w:hAnsiTheme="majorHAnsi" w:cstheme="majorBidi"/>
                <w:iCs/>
                <w:caps/>
                <w:color w:val="FFFFFF" w:themeColor="background1"/>
                <w:sz w:val="32"/>
                <w:u w:val="single"/>
              </w:rPr>
            </w:pPr>
          </w:p>
          <w:p w14:paraId="57349610" w14:textId="325D3E00" w:rsidR="006026B9" w:rsidRDefault="00757607" w:rsidP="00F645A7">
            <w:pPr>
              <w:pStyle w:val="Contact1"/>
              <w:numPr>
                <w:ilvl w:val="0"/>
                <w:numId w:val="10"/>
              </w:numPr>
              <w:tabs>
                <w:tab w:val="right" w:pos="284"/>
              </w:tabs>
              <w:ind w:left="142" w:firstLine="0"/>
              <w:rPr>
                <w:rStyle w:val="Contact1Char"/>
                <w:sz w:val="22"/>
                <w:szCs w:val="22"/>
              </w:rPr>
            </w:pPr>
            <w:r w:rsidRPr="009E3098">
              <w:rPr>
                <w:rStyle w:val="Contact1Char"/>
                <w:sz w:val="22"/>
                <w:szCs w:val="22"/>
              </w:rPr>
              <w:t>Present Member of PMI.</w:t>
            </w:r>
          </w:p>
          <w:p w14:paraId="1872EE92" w14:textId="77777777" w:rsidR="009E3098" w:rsidRPr="009E3098" w:rsidRDefault="009E3098" w:rsidP="009E3098">
            <w:pPr>
              <w:rPr>
                <w:sz w:val="12"/>
                <w:szCs w:val="12"/>
              </w:rPr>
            </w:pPr>
          </w:p>
          <w:p w14:paraId="3E206024" w14:textId="574A9E80" w:rsidR="00757607" w:rsidRPr="009E3098" w:rsidRDefault="00757607" w:rsidP="00F645A7">
            <w:pPr>
              <w:pStyle w:val="Contact1"/>
              <w:numPr>
                <w:ilvl w:val="0"/>
                <w:numId w:val="10"/>
              </w:numPr>
              <w:tabs>
                <w:tab w:val="right" w:pos="284"/>
              </w:tabs>
              <w:ind w:left="142" w:firstLine="0"/>
              <w:rPr>
                <w:rStyle w:val="Contact1Char"/>
                <w:sz w:val="22"/>
                <w:szCs w:val="22"/>
              </w:rPr>
            </w:pPr>
            <w:r w:rsidRPr="009E3098">
              <w:rPr>
                <w:rStyle w:val="Contact1Char"/>
                <w:sz w:val="22"/>
                <w:szCs w:val="22"/>
              </w:rPr>
              <w:t>Member of Toastmaster.</w:t>
            </w:r>
          </w:p>
          <w:p w14:paraId="64AF73A8" w14:textId="77777777" w:rsidR="00757607" w:rsidRDefault="00757607" w:rsidP="00757607"/>
          <w:p w14:paraId="39F4E819" w14:textId="77777777" w:rsidR="00757607" w:rsidRDefault="00757607" w:rsidP="00757607"/>
          <w:p w14:paraId="0378C86C" w14:textId="513D92E9" w:rsidR="00757607" w:rsidRDefault="00757607" w:rsidP="00757607">
            <w:pPr>
              <w:jc w:val="center"/>
            </w:pPr>
            <w:r w:rsidRPr="00757607">
              <w:rPr>
                <w:rFonts w:asciiTheme="majorHAnsi" w:eastAsiaTheme="majorEastAsia" w:hAnsiTheme="majorHAnsi" w:cstheme="majorBidi"/>
                <w:iCs/>
                <w:caps/>
                <w:color w:val="FFFFFF" w:themeColor="background1"/>
                <w:sz w:val="32"/>
                <w:u w:val="single"/>
              </w:rPr>
              <w:t>REFERENCES</w:t>
            </w:r>
          </w:p>
          <w:p w14:paraId="176DCFA3" w14:textId="2989789C" w:rsidR="006026B9" w:rsidRDefault="006026B9" w:rsidP="00152539"/>
          <w:p w14:paraId="6AC3624D" w14:textId="0664457C" w:rsidR="006026B9" w:rsidRPr="009E3098" w:rsidRDefault="009E3098" w:rsidP="009E3098">
            <w:pPr>
              <w:pStyle w:val="Contact1"/>
              <w:rPr>
                <w:rStyle w:val="Contact1Char"/>
                <w:sz w:val="22"/>
                <w:szCs w:val="22"/>
              </w:rPr>
            </w:pPr>
            <w:r w:rsidRPr="009E3098">
              <w:rPr>
                <w:rStyle w:val="Contact1Char"/>
                <w:sz w:val="22"/>
                <w:szCs w:val="22"/>
              </w:rPr>
              <w:t>Shall be produced upon request.</w:t>
            </w:r>
          </w:p>
          <w:p w14:paraId="649F05C1" w14:textId="788286A5" w:rsidR="006026B9" w:rsidRDefault="006026B9" w:rsidP="00152539"/>
          <w:p w14:paraId="43AC9887" w14:textId="6BEFE45F" w:rsidR="006026B9" w:rsidRDefault="006026B9" w:rsidP="00152539"/>
          <w:p w14:paraId="4F643D99" w14:textId="42571CFC" w:rsidR="006026B9" w:rsidRDefault="006026B9" w:rsidP="00152539"/>
          <w:p w14:paraId="539BE628" w14:textId="22967C6D" w:rsidR="006026B9" w:rsidRDefault="006026B9" w:rsidP="00152539"/>
          <w:p w14:paraId="1ED962A0" w14:textId="657C51DC" w:rsidR="006026B9" w:rsidRDefault="006026B9" w:rsidP="00152539"/>
          <w:p w14:paraId="14A962A7" w14:textId="678033B6" w:rsidR="006026B9" w:rsidRDefault="006026B9" w:rsidP="00152539"/>
          <w:p w14:paraId="413A61EE" w14:textId="2A5CC732" w:rsidR="006026B9" w:rsidRDefault="006026B9" w:rsidP="00152539"/>
          <w:p w14:paraId="77CBC950" w14:textId="07C43BB5" w:rsidR="006026B9" w:rsidRDefault="006026B9" w:rsidP="00152539"/>
          <w:p w14:paraId="5FF70ACE" w14:textId="61E94D54" w:rsidR="006026B9" w:rsidRDefault="006026B9" w:rsidP="00152539"/>
          <w:p w14:paraId="23666DB5" w14:textId="72A6AFEC" w:rsidR="006026B9" w:rsidRDefault="006026B9" w:rsidP="00152539"/>
          <w:p w14:paraId="2B8B8FAC" w14:textId="415A492B" w:rsidR="006026B9" w:rsidRDefault="006026B9" w:rsidP="00152539"/>
          <w:p w14:paraId="241387F0" w14:textId="2EC41001" w:rsidR="006026B9" w:rsidRDefault="006026B9" w:rsidP="00152539"/>
          <w:p w14:paraId="1C52BC7C" w14:textId="40A72508" w:rsidR="006026B9" w:rsidRDefault="006026B9" w:rsidP="00152539"/>
          <w:p w14:paraId="2D15A0AA" w14:textId="782E5D21" w:rsidR="006026B9" w:rsidRDefault="006026B9" w:rsidP="00152539"/>
          <w:p w14:paraId="31C15567" w14:textId="4270D22C" w:rsidR="006026B9" w:rsidRDefault="006026B9" w:rsidP="00152539"/>
          <w:p w14:paraId="60F61A5F" w14:textId="263E0E83" w:rsidR="006026B9" w:rsidRDefault="006026B9" w:rsidP="00152539"/>
          <w:p w14:paraId="5C5E9310" w14:textId="554393AD" w:rsidR="006026B9" w:rsidRDefault="006026B9" w:rsidP="00152539"/>
          <w:p w14:paraId="333CC3E0" w14:textId="46C12791" w:rsidR="006026B9" w:rsidRDefault="006026B9" w:rsidP="00152539"/>
          <w:p w14:paraId="3D3333E7" w14:textId="6E85D1F0" w:rsidR="006026B9" w:rsidRDefault="006026B9" w:rsidP="00152539"/>
          <w:p w14:paraId="705B025A" w14:textId="74A74B98" w:rsidR="006026B9" w:rsidRDefault="006026B9" w:rsidP="00152539"/>
          <w:p w14:paraId="6E7623F0" w14:textId="25D62DBE" w:rsidR="006026B9" w:rsidRDefault="006026B9" w:rsidP="00152539"/>
          <w:p w14:paraId="747FF641" w14:textId="7D226E96" w:rsidR="006026B9" w:rsidRPr="00152539" w:rsidRDefault="006026B9" w:rsidP="00152539"/>
        </w:tc>
        <w:tc>
          <w:tcPr>
            <w:tcW w:w="284" w:type="dxa"/>
            <w:vMerge/>
          </w:tcPr>
          <w:p w14:paraId="6C171778" w14:textId="77777777" w:rsidR="006026B9" w:rsidRPr="00124ED6" w:rsidRDefault="006026B9" w:rsidP="00453A7B">
            <w:pPr>
              <w:rPr>
                <w:lang w:val="it-IT"/>
              </w:rPr>
            </w:pPr>
          </w:p>
        </w:tc>
        <w:tc>
          <w:tcPr>
            <w:tcW w:w="7938" w:type="dxa"/>
            <w:vMerge/>
          </w:tcPr>
          <w:p w14:paraId="4CEC3A2C" w14:textId="77777777" w:rsidR="006026B9" w:rsidRPr="00124ED6" w:rsidRDefault="006026B9" w:rsidP="00453A7B">
            <w:pPr>
              <w:pStyle w:val="Title"/>
              <w:rPr>
                <w:lang w:val="it-IT"/>
              </w:rPr>
            </w:pPr>
          </w:p>
        </w:tc>
      </w:tr>
    </w:tbl>
    <w:p w14:paraId="36D95C65" w14:textId="77777777" w:rsidR="00906B25" w:rsidRDefault="00906B25" w:rsidP="006357FB"/>
    <w:sectPr w:rsidR="00906B25" w:rsidSect="00F244C2">
      <w:pgSz w:w="12240" w:h="15840" w:code="1"/>
      <w:pgMar w:top="432" w:right="432" w:bottom="709"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8189" w14:textId="77777777" w:rsidR="00863C66" w:rsidRDefault="00863C66" w:rsidP="00AA35A8">
      <w:r>
        <w:separator/>
      </w:r>
    </w:p>
  </w:endnote>
  <w:endnote w:type="continuationSeparator" w:id="0">
    <w:p w14:paraId="1E974F91" w14:textId="77777777" w:rsidR="00863C66" w:rsidRDefault="00863C66" w:rsidP="00AA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DF95" w14:textId="77777777" w:rsidR="00863C66" w:rsidRDefault="00863C66" w:rsidP="00AA35A8">
      <w:r>
        <w:separator/>
      </w:r>
    </w:p>
  </w:footnote>
  <w:footnote w:type="continuationSeparator" w:id="0">
    <w:p w14:paraId="36EC2241" w14:textId="77777777" w:rsidR="00863C66" w:rsidRDefault="00863C66" w:rsidP="00AA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89"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C5F08"/>
    <w:multiLevelType w:val="hybridMultilevel"/>
    <w:tmpl w:val="1E5E643C"/>
    <w:lvl w:ilvl="0" w:tplc="6AF0F84C">
      <w:start w:val="1"/>
      <w:numFmt w:val="bullet"/>
      <w:lvlText w:val=""/>
      <w:lvlJc w:val="left"/>
      <w:pPr>
        <w:ind w:left="450" w:hanging="360"/>
      </w:pPr>
      <w:rPr>
        <w:rFonts w:ascii="Wingdings" w:hAnsi="Wingdings"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49BF"/>
    <w:multiLevelType w:val="hybridMultilevel"/>
    <w:tmpl w:val="EC32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0205"/>
    <w:multiLevelType w:val="hybridMultilevel"/>
    <w:tmpl w:val="66BE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60183"/>
    <w:multiLevelType w:val="hybridMultilevel"/>
    <w:tmpl w:val="571A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97898">
    <w:abstractNumId w:val="1"/>
  </w:num>
  <w:num w:numId="2" w16cid:durableId="1148791231">
    <w:abstractNumId w:val="8"/>
  </w:num>
  <w:num w:numId="3" w16cid:durableId="2095012091">
    <w:abstractNumId w:val="4"/>
  </w:num>
  <w:num w:numId="4" w16cid:durableId="901408471">
    <w:abstractNumId w:val="6"/>
  </w:num>
  <w:num w:numId="5" w16cid:durableId="845244033">
    <w:abstractNumId w:val="5"/>
  </w:num>
  <w:num w:numId="6" w16cid:durableId="597445196">
    <w:abstractNumId w:val="3"/>
  </w:num>
  <w:num w:numId="7" w16cid:durableId="166798569">
    <w:abstractNumId w:val="0"/>
  </w:num>
  <w:num w:numId="8" w16cid:durableId="1537541383">
    <w:abstractNumId w:val="7"/>
  </w:num>
  <w:num w:numId="9" w16cid:durableId="1517033385">
    <w:abstractNumId w:val="2"/>
  </w:num>
  <w:num w:numId="10" w16cid:durableId="531916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23"/>
    <w:rsid w:val="00013376"/>
    <w:rsid w:val="00017BB1"/>
    <w:rsid w:val="00022365"/>
    <w:rsid w:val="00033263"/>
    <w:rsid w:val="000334C1"/>
    <w:rsid w:val="000740DC"/>
    <w:rsid w:val="000858BF"/>
    <w:rsid w:val="000873F6"/>
    <w:rsid w:val="000A6C3E"/>
    <w:rsid w:val="000B286F"/>
    <w:rsid w:val="000D134B"/>
    <w:rsid w:val="000F0DB7"/>
    <w:rsid w:val="001129CA"/>
    <w:rsid w:val="00113E27"/>
    <w:rsid w:val="00114FA4"/>
    <w:rsid w:val="00115870"/>
    <w:rsid w:val="00124ED6"/>
    <w:rsid w:val="00146B63"/>
    <w:rsid w:val="00152539"/>
    <w:rsid w:val="00167789"/>
    <w:rsid w:val="0019440F"/>
    <w:rsid w:val="00194704"/>
    <w:rsid w:val="001A65C7"/>
    <w:rsid w:val="001B071B"/>
    <w:rsid w:val="001B160B"/>
    <w:rsid w:val="001D006D"/>
    <w:rsid w:val="001E2F63"/>
    <w:rsid w:val="00203213"/>
    <w:rsid w:val="002076AB"/>
    <w:rsid w:val="002236D5"/>
    <w:rsid w:val="0023152E"/>
    <w:rsid w:val="002319EB"/>
    <w:rsid w:val="002418F2"/>
    <w:rsid w:val="00243756"/>
    <w:rsid w:val="0025541A"/>
    <w:rsid w:val="00266C23"/>
    <w:rsid w:val="0027193E"/>
    <w:rsid w:val="00273FED"/>
    <w:rsid w:val="002A4E20"/>
    <w:rsid w:val="002C4E0C"/>
    <w:rsid w:val="002E7306"/>
    <w:rsid w:val="00326C0A"/>
    <w:rsid w:val="00330A32"/>
    <w:rsid w:val="00331DCE"/>
    <w:rsid w:val="003338AE"/>
    <w:rsid w:val="00352A17"/>
    <w:rsid w:val="00354C9F"/>
    <w:rsid w:val="00372F54"/>
    <w:rsid w:val="003955C0"/>
    <w:rsid w:val="00396A14"/>
    <w:rsid w:val="003B4AEF"/>
    <w:rsid w:val="003C4F05"/>
    <w:rsid w:val="003D5C9D"/>
    <w:rsid w:val="003F0D7F"/>
    <w:rsid w:val="003F665F"/>
    <w:rsid w:val="00415CF3"/>
    <w:rsid w:val="00431509"/>
    <w:rsid w:val="00431C58"/>
    <w:rsid w:val="00435454"/>
    <w:rsid w:val="00453A7B"/>
    <w:rsid w:val="00483F44"/>
    <w:rsid w:val="004936B2"/>
    <w:rsid w:val="004A28EA"/>
    <w:rsid w:val="004C2BFF"/>
    <w:rsid w:val="004C570B"/>
    <w:rsid w:val="004D599D"/>
    <w:rsid w:val="004E1FDB"/>
    <w:rsid w:val="004E5535"/>
    <w:rsid w:val="004F7106"/>
    <w:rsid w:val="00500917"/>
    <w:rsid w:val="00535444"/>
    <w:rsid w:val="00545B66"/>
    <w:rsid w:val="005553B6"/>
    <w:rsid w:val="00556674"/>
    <w:rsid w:val="00560C0F"/>
    <w:rsid w:val="00572F2D"/>
    <w:rsid w:val="00575960"/>
    <w:rsid w:val="005760F1"/>
    <w:rsid w:val="00582C38"/>
    <w:rsid w:val="00595202"/>
    <w:rsid w:val="005C7E60"/>
    <w:rsid w:val="005D2249"/>
    <w:rsid w:val="005D6082"/>
    <w:rsid w:val="005F6ADC"/>
    <w:rsid w:val="006026B9"/>
    <w:rsid w:val="00611A54"/>
    <w:rsid w:val="0063331B"/>
    <w:rsid w:val="006357FB"/>
    <w:rsid w:val="006400B7"/>
    <w:rsid w:val="00662327"/>
    <w:rsid w:val="00673271"/>
    <w:rsid w:val="00675345"/>
    <w:rsid w:val="0068449E"/>
    <w:rsid w:val="00696393"/>
    <w:rsid w:val="006A1E18"/>
    <w:rsid w:val="006C7F5A"/>
    <w:rsid w:val="006D0C32"/>
    <w:rsid w:val="006D50CC"/>
    <w:rsid w:val="006F447D"/>
    <w:rsid w:val="00706ECE"/>
    <w:rsid w:val="00713E80"/>
    <w:rsid w:val="00732749"/>
    <w:rsid w:val="007370B8"/>
    <w:rsid w:val="007459B3"/>
    <w:rsid w:val="0075081E"/>
    <w:rsid w:val="00757607"/>
    <w:rsid w:val="007772FA"/>
    <w:rsid w:val="00791376"/>
    <w:rsid w:val="007923E9"/>
    <w:rsid w:val="00831977"/>
    <w:rsid w:val="00833F89"/>
    <w:rsid w:val="00844975"/>
    <w:rsid w:val="00863C66"/>
    <w:rsid w:val="008667CA"/>
    <w:rsid w:val="00871DB8"/>
    <w:rsid w:val="00884047"/>
    <w:rsid w:val="00887E05"/>
    <w:rsid w:val="00893FB1"/>
    <w:rsid w:val="008A072D"/>
    <w:rsid w:val="008A171A"/>
    <w:rsid w:val="008A3298"/>
    <w:rsid w:val="008A4042"/>
    <w:rsid w:val="008C529C"/>
    <w:rsid w:val="008F180B"/>
    <w:rsid w:val="008F48B9"/>
    <w:rsid w:val="009049BC"/>
    <w:rsid w:val="00906B25"/>
    <w:rsid w:val="009148B6"/>
    <w:rsid w:val="00920145"/>
    <w:rsid w:val="00931476"/>
    <w:rsid w:val="00937C5C"/>
    <w:rsid w:val="00942E15"/>
    <w:rsid w:val="00954D1F"/>
    <w:rsid w:val="00955630"/>
    <w:rsid w:val="0096090A"/>
    <w:rsid w:val="00994301"/>
    <w:rsid w:val="00996467"/>
    <w:rsid w:val="009A083B"/>
    <w:rsid w:val="009A69A2"/>
    <w:rsid w:val="009D646A"/>
    <w:rsid w:val="009E3098"/>
    <w:rsid w:val="009E6D7E"/>
    <w:rsid w:val="009F79E3"/>
    <w:rsid w:val="00A0415A"/>
    <w:rsid w:val="00A347DA"/>
    <w:rsid w:val="00A53562"/>
    <w:rsid w:val="00A633B0"/>
    <w:rsid w:val="00A82FFD"/>
    <w:rsid w:val="00A920EF"/>
    <w:rsid w:val="00AA1166"/>
    <w:rsid w:val="00AA2575"/>
    <w:rsid w:val="00AA35A8"/>
    <w:rsid w:val="00AA376B"/>
    <w:rsid w:val="00AC7693"/>
    <w:rsid w:val="00AD0919"/>
    <w:rsid w:val="00AD4962"/>
    <w:rsid w:val="00AE562D"/>
    <w:rsid w:val="00AE7544"/>
    <w:rsid w:val="00B435D3"/>
    <w:rsid w:val="00B44D89"/>
    <w:rsid w:val="00B5233A"/>
    <w:rsid w:val="00B538A5"/>
    <w:rsid w:val="00B53BA9"/>
    <w:rsid w:val="00B71624"/>
    <w:rsid w:val="00B8453F"/>
    <w:rsid w:val="00B85473"/>
    <w:rsid w:val="00B94E91"/>
    <w:rsid w:val="00BA512B"/>
    <w:rsid w:val="00BD6AB2"/>
    <w:rsid w:val="00BE5968"/>
    <w:rsid w:val="00C03AA5"/>
    <w:rsid w:val="00C03EA6"/>
    <w:rsid w:val="00C05E78"/>
    <w:rsid w:val="00C10308"/>
    <w:rsid w:val="00C25879"/>
    <w:rsid w:val="00C26174"/>
    <w:rsid w:val="00C41948"/>
    <w:rsid w:val="00C443F0"/>
    <w:rsid w:val="00C546F1"/>
    <w:rsid w:val="00C62E97"/>
    <w:rsid w:val="00C654D9"/>
    <w:rsid w:val="00C731D8"/>
    <w:rsid w:val="00C9549A"/>
    <w:rsid w:val="00CB3E40"/>
    <w:rsid w:val="00CD16CF"/>
    <w:rsid w:val="00CD6F38"/>
    <w:rsid w:val="00CE5FFB"/>
    <w:rsid w:val="00CF22B3"/>
    <w:rsid w:val="00D02426"/>
    <w:rsid w:val="00D34055"/>
    <w:rsid w:val="00D50DB8"/>
    <w:rsid w:val="00D533FA"/>
    <w:rsid w:val="00D72A0B"/>
    <w:rsid w:val="00D86385"/>
    <w:rsid w:val="00D95726"/>
    <w:rsid w:val="00DB3FEF"/>
    <w:rsid w:val="00DB472D"/>
    <w:rsid w:val="00DE5F88"/>
    <w:rsid w:val="00DF0DFF"/>
    <w:rsid w:val="00DF2298"/>
    <w:rsid w:val="00E067BA"/>
    <w:rsid w:val="00E2579B"/>
    <w:rsid w:val="00E34504"/>
    <w:rsid w:val="00E74BCB"/>
    <w:rsid w:val="00E80F39"/>
    <w:rsid w:val="00E82E4A"/>
    <w:rsid w:val="00E84B06"/>
    <w:rsid w:val="00E908DD"/>
    <w:rsid w:val="00EB198D"/>
    <w:rsid w:val="00EB74E8"/>
    <w:rsid w:val="00EC0F79"/>
    <w:rsid w:val="00ED0191"/>
    <w:rsid w:val="00ED1887"/>
    <w:rsid w:val="00ED1F20"/>
    <w:rsid w:val="00EE0047"/>
    <w:rsid w:val="00EE19EB"/>
    <w:rsid w:val="00EF44A7"/>
    <w:rsid w:val="00F16974"/>
    <w:rsid w:val="00F17458"/>
    <w:rsid w:val="00F244C2"/>
    <w:rsid w:val="00F30552"/>
    <w:rsid w:val="00F46BDB"/>
    <w:rsid w:val="00F52373"/>
    <w:rsid w:val="00F55F7B"/>
    <w:rsid w:val="00F57E34"/>
    <w:rsid w:val="00F645A7"/>
    <w:rsid w:val="00F75890"/>
    <w:rsid w:val="00FB17D7"/>
    <w:rsid w:val="00FD3FE3"/>
    <w:rsid w:val="00FD73C5"/>
    <w:rsid w:val="00FE5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046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after="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4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qFormat/>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wad\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292FF709A14F09B7AB5F4DCD55B73D"/>
        <w:category>
          <w:name w:val="General"/>
          <w:gallery w:val="placeholder"/>
        </w:category>
        <w:types>
          <w:type w:val="bbPlcHdr"/>
        </w:types>
        <w:behaviors>
          <w:behavior w:val="content"/>
        </w:behaviors>
        <w:guid w:val="{4BCF2418-7348-4E05-9E9D-27A88B5020AF}"/>
      </w:docPartPr>
      <w:docPartBody>
        <w:p w:rsidR="005E4743" w:rsidRDefault="005E4743" w:rsidP="005E4743">
          <w:pPr>
            <w:pStyle w:val="2D292FF709A14F09B7AB5F4DCD55B73D"/>
          </w:pPr>
          <w:r w:rsidRPr="00036450">
            <w:t>WORK EXPERIENCE</w:t>
          </w:r>
        </w:p>
      </w:docPartBody>
    </w:docPart>
    <w:docPart>
      <w:docPartPr>
        <w:name w:val="66A85E5173F84B92A6C703C0A092C3A1"/>
        <w:category>
          <w:name w:val="General"/>
          <w:gallery w:val="placeholder"/>
        </w:category>
        <w:types>
          <w:type w:val="bbPlcHdr"/>
        </w:types>
        <w:behaviors>
          <w:behavior w:val="content"/>
        </w:behaviors>
        <w:guid w:val="{14BDB90E-83B8-44AE-920D-8E00FB5A966B}"/>
      </w:docPartPr>
      <w:docPartBody>
        <w:p w:rsidR="005E4743" w:rsidRDefault="005E4743" w:rsidP="005E4743">
          <w:pPr>
            <w:pStyle w:val="66A85E5173F84B92A6C703C0A092C3A1"/>
          </w:pPr>
          <w:r w:rsidRPr="001B7387">
            <w:rPr>
              <w:rFonts w:cstheme="minorHAnsi"/>
              <w:b/>
              <w:caps/>
              <w:color w:val="4472C4" w:themeColor="accent1"/>
              <w:sz w:val="36"/>
            </w:rPr>
            <w:t>Skills</w:t>
          </w:r>
        </w:p>
      </w:docPartBody>
    </w:docPart>
    <w:docPart>
      <w:docPartPr>
        <w:name w:val="96749B5632674EBAA93780E2BC498D4A"/>
        <w:category>
          <w:name w:val="General"/>
          <w:gallery w:val="placeholder"/>
        </w:category>
        <w:types>
          <w:type w:val="bbPlcHdr"/>
        </w:types>
        <w:behaviors>
          <w:behavior w:val="content"/>
        </w:behaviors>
        <w:guid w:val="{166098F5-1038-4675-AF7B-C2D1B90A007F}"/>
      </w:docPartPr>
      <w:docPartBody>
        <w:p w:rsidR="005E4743" w:rsidRDefault="005E4743" w:rsidP="005E4743">
          <w:pPr>
            <w:pStyle w:val="96749B5632674EBAA93780E2BC498D4A"/>
          </w:pPr>
          <w:r>
            <w:t>C O N T A C T</w:t>
          </w:r>
        </w:p>
      </w:docPartBody>
    </w:docPart>
    <w:docPart>
      <w:docPartPr>
        <w:name w:val="785010891C7B452785496CBAB38CD39B"/>
        <w:category>
          <w:name w:val="General"/>
          <w:gallery w:val="placeholder"/>
        </w:category>
        <w:types>
          <w:type w:val="bbPlcHdr"/>
        </w:types>
        <w:behaviors>
          <w:behavior w:val="content"/>
        </w:behaviors>
        <w:guid w:val="{650C3CA4-3269-40D4-861C-33B6256BD230}"/>
      </w:docPartPr>
      <w:docPartBody>
        <w:p w:rsidR="005E4743" w:rsidRDefault="005E4743" w:rsidP="005E4743">
          <w:pPr>
            <w:pStyle w:val="785010891C7B452785496CBAB38CD39B"/>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57"/>
    <w:rsid w:val="000057B2"/>
    <w:rsid w:val="00127CE5"/>
    <w:rsid w:val="003E2486"/>
    <w:rsid w:val="005E4743"/>
    <w:rsid w:val="00650937"/>
    <w:rsid w:val="00666E7F"/>
    <w:rsid w:val="00770630"/>
    <w:rsid w:val="00776474"/>
    <w:rsid w:val="00922F51"/>
    <w:rsid w:val="009D3E4C"/>
    <w:rsid w:val="00A14055"/>
    <w:rsid w:val="00BB0580"/>
    <w:rsid w:val="00C12857"/>
    <w:rsid w:val="00C52514"/>
    <w:rsid w:val="00D342F6"/>
    <w:rsid w:val="00DA04F3"/>
    <w:rsid w:val="00E83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92FF709A14F09B7AB5F4DCD55B73D">
    <w:name w:val="2D292FF709A14F09B7AB5F4DCD55B73D"/>
    <w:rsid w:val="005E4743"/>
    <w:pPr>
      <w:bidi/>
    </w:pPr>
  </w:style>
  <w:style w:type="paragraph" w:customStyle="1" w:styleId="66A85E5173F84B92A6C703C0A092C3A1">
    <w:name w:val="66A85E5173F84B92A6C703C0A092C3A1"/>
    <w:rsid w:val="005E4743"/>
    <w:pPr>
      <w:bidi/>
    </w:pPr>
  </w:style>
  <w:style w:type="paragraph" w:customStyle="1" w:styleId="96749B5632674EBAA93780E2BC498D4A">
    <w:name w:val="96749B5632674EBAA93780E2BC498D4A"/>
    <w:rsid w:val="005E4743"/>
    <w:pPr>
      <w:bidi/>
    </w:pPr>
  </w:style>
  <w:style w:type="paragraph" w:customStyle="1" w:styleId="785010891C7B452785496CBAB38CD39B">
    <w:name w:val="785010891C7B452785496CBAB38CD39B"/>
    <w:rsid w:val="005E474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2.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1F1CE-A2FB-46BC-84A4-4AC0472C3A38}">
  <ds:schemaRefs>
    <ds:schemaRef ds:uri="http://schemas.openxmlformats.org/officeDocument/2006/bibliography"/>
  </ds:schemaRefs>
</ds:datastoreItem>
</file>

<file path=customXml/itemProps4.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5</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2022-09-05T06:03:00Z</dcterms:created>
  <dcterms:modified xsi:type="dcterms:W3CDTF">2022-09-05T06:04:00Z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